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sdt>
      <w:sdtPr>
        <w:alias w:val="Título"/>
        <w:tag w:val=""/>
        <w:id w:val="-156995605"/>
        <w:placeholder>
          <w:docPart w:val="4C90A0ADCCD945A3921AF38D408E47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07E5CCD" w14:textId="77777777" w:rsidR="00175FA1" w:rsidRPr="008F7BED" w:rsidRDefault="002F1672" w:rsidP="000D300A">
          <w:pPr>
            <w:pStyle w:val="Ttulo"/>
          </w:pPr>
          <w:r w:rsidRPr="008F7BED">
            <w:t xml:space="preserve">Actividad 1: </w:t>
          </w:r>
          <w:r w:rsidR="001668AF">
            <w:t xml:space="preserve">En Equipo </w:t>
          </w:r>
          <w:r w:rsidRPr="008F7BED">
            <w:t>Análisis del Proyecto - Interfaces de Usuario</w:t>
          </w:r>
        </w:p>
      </w:sdtContent>
    </w:sdt>
    <w:p w14:paraId="6ABB0221" w14:textId="77777777" w:rsidR="001668AF" w:rsidRDefault="001668AF" w:rsidP="008C3D4A">
      <w:pPr>
        <w:spacing w:after="0" w:line="360" w:lineRule="auto"/>
      </w:pPr>
    </w:p>
    <w:sdt>
      <w:sdtPr>
        <w:alias w:val="Compañía"/>
        <w:tag w:val=""/>
        <w:id w:val="113484266"/>
        <w:placeholder>
          <w:docPart w:val="5A37A4A2107A4FB4BD3AC76C09DDD98E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234DAE24" w14:textId="77777777" w:rsidR="00175FA1" w:rsidRDefault="00D3453C" w:rsidP="008C3D4A">
          <w:pPr>
            <w:spacing w:after="0" w:line="360" w:lineRule="auto"/>
          </w:pPr>
          <w:r>
            <w:t>Programación Orientada A Objetos</w:t>
          </w:r>
        </w:p>
      </w:sdtContent>
    </w:sdt>
    <w:p w14:paraId="761E621B" w14:textId="77777777" w:rsidR="00175FA1" w:rsidRDefault="00000000" w:rsidP="008C3D4A">
      <w:pPr>
        <w:spacing w:after="0" w:line="360" w:lineRule="auto"/>
      </w:pPr>
      <w:sdt>
        <w:sdtPr>
          <w:alias w:val="Administrador"/>
          <w:tag w:val=""/>
          <w:id w:val="-1664461028"/>
          <w:placeholder>
            <w:docPart w:val="34F218C5406849B8AC26E54972E870A6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D3453C">
            <w:t>Profesor Luis Alberto Muñoz Gómez</w:t>
          </w:r>
        </w:sdtContent>
      </w:sdt>
    </w:p>
    <w:sdt>
      <w:sdtPr>
        <w:alias w:val="Categoría"/>
        <w:tag w:val=""/>
        <w:id w:val="1368717704"/>
        <w:placeholder>
          <w:docPart w:val="41A986ED9013482EA58E72968552D25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06A6AD82" w14:textId="77777777" w:rsidR="00D3453C" w:rsidRDefault="00D3453C" w:rsidP="008C3D4A">
          <w:pPr>
            <w:spacing w:after="0" w:line="360" w:lineRule="auto"/>
          </w:pPr>
          <w:r>
            <w:t>D01</w:t>
          </w:r>
        </w:p>
      </w:sdtContent>
    </w:sdt>
    <w:sdt>
      <w:sdtPr>
        <w:alias w:val="Palabras clave"/>
        <w:tag w:val=""/>
        <w:id w:val="1671213622"/>
        <w:placeholder>
          <w:docPart w:val="04CD22885B8E4224B6178AF64C083FE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14:paraId="435B05E7" w14:textId="77777777" w:rsidR="00D3453C" w:rsidRPr="00175FA1" w:rsidRDefault="00D3453C" w:rsidP="008C3D4A">
          <w:pPr>
            <w:spacing w:after="0" w:line="360" w:lineRule="auto"/>
          </w:pPr>
          <w:r>
            <w:t>2022B</w:t>
          </w:r>
        </w:p>
      </w:sdtContent>
    </w:sdt>
    <w:p w14:paraId="15FE592B" w14:textId="77777777" w:rsidR="001668AF" w:rsidRDefault="001668AF" w:rsidP="001668AF">
      <w:pPr>
        <w:spacing w:line="360" w:lineRule="auto"/>
      </w:pPr>
    </w:p>
    <w:p w14:paraId="59AF8FD3" w14:textId="77777777" w:rsidR="001668AF" w:rsidRDefault="001668AF" w:rsidP="001668AF">
      <w:pPr>
        <w:spacing w:line="360" w:lineRule="auto"/>
      </w:pPr>
    </w:p>
    <w:p w14:paraId="3F2D7D40" w14:textId="53939FF0" w:rsidR="001668AF" w:rsidRDefault="001668AF" w:rsidP="001668AF">
      <w:pPr>
        <w:spacing w:line="360" w:lineRule="auto"/>
      </w:pPr>
      <w:r>
        <w:t xml:space="preserve">Edson Armando </w:t>
      </w:r>
    </w:p>
    <w:p w14:paraId="4F2AD3CB" w14:textId="195456D3" w:rsidR="001668AF" w:rsidRDefault="001668AF" w:rsidP="001668AF">
      <w:pPr>
        <w:spacing w:line="360" w:lineRule="auto"/>
      </w:pPr>
      <w:proofErr w:type="spellStart"/>
      <w:r>
        <w:t>Martinez</w:t>
      </w:r>
      <w:proofErr w:type="spellEnd"/>
      <w:r>
        <w:t xml:space="preserve"> </w:t>
      </w:r>
      <w:proofErr w:type="spellStart"/>
      <w:r>
        <w:t>Gutierrez</w:t>
      </w:r>
      <w:proofErr w:type="spellEnd"/>
      <w:r>
        <w:t xml:space="preserve"> Oscar Alfredo </w:t>
      </w:r>
    </w:p>
    <w:p w14:paraId="390C00E4" w14:textId="3F5775F0" w:rsidR="001668AF" w:rsidRDefault="001668AF" w:rsidP="001668AF">
      <w:pPr>
        <w:spacing w:line="360" w:lineRule="auto"/>
      </w:pPr>
      <w:r>
        <w:t>Sánchez Núñez Edgar Antonio</w:t>
      </w:r>
    </w:p>
    <w:p w14:paraId="1C8B051F" w14:textId="3DDCABF6" w:rsidR="001668AF" w:rsidRDefault="001668AF" w:rsidP="001668AF">
      <w:pPr>
        <w:spacing w:line="360" w:lineRule="auto"/>
      </w:pPr>
      <w:r>
        <w:t xml:space="preserve">Sandoval Huerta Carlos Arturo </w:t>
      </w:r>
    </w:p>
    <w:p w14:paraId="1C502505" w14:textId="51B8E958" w:rsidR="001668AF" w:rsidRDefault="001668AF" w:rsidP="001668AF">
      <w:pPr>
        <w:spacing w:line="360" w:lineRule="auto"/>
      </w:pPr>
      <w:proofErr w:type="spellStart"/>
      <w:r>
        <w:t>Mendez</w:t>
      </w:r>
      <w:proofErr w:type="spellEnd"/>
      <w:r>
        <w:t xml:space="preserve"> Ambriz Bryan </w:t>
      </w:r>
      <w:proofErr w:type="spellStart"/>
      <w:r>
        <w:t>Julian</w:t>
      </w:r>
      <w:proofErr w:type="spellEnd"/>
      <w:r>
        <w:t xml:space="preserve"> </w:t>
      </w:r>
    </w:p>
    <w:p w14:paraId="49A8F17B" w14:textId="4D7A6E4B" w:rsidR="001668AF" w:rsidRDefault="001668AF" w:rsidP="001668AF">
      <w:pPr>
        <w:spacing w:line="360" w:lineRule="auto"/>
      </w:pPr>
      <w:r>
        <w:t xml:space="preserve">Barajas Cabrera Gustavo </w:t>
      </w:r>
    </w:p>
    <w:p w14:paraId="7144CC27" w14:textId="6CE614CD" w:rsidR="00175FA1" w:rsidRDefault="001668AF" w:rsidP="001668AF">
      <w:pPr>
        <w:spacing w:line="360" w:lineRule="auto"/>
      </w:pPr>
      <w:r>
        <w:t xml:space="preserve">Reyes Guardado Sergio Emiliano </w:t>
      </w:r>
    </w:p>
    <w:p w14:paraId="7758F784" w14:textId="77777777" w:rsidR="00737F5A" w:rsidRDefault="00737F5A" w:rsidP="001668AF">
      <w:pPr>
        <w:spacing w:line="360" w:lineRule="auto"/>
      </w:pPr>
      <w:r w:rsidRPr="00737F5A">
        <w:t xml:space="preserve">Diego </w:t>
      </w:r>
      <w:proofErr w:type="spellStart"/>
      <w:r w:rsidRPr="00737F5A">
        <w:t>Tellez</w:t>
      </w:r>
      <w:proofErr w:type="spellEnd"/>
      <w:r w:rsidRPr="00737F5A">
        <w:t xml:space="preserve"> Roldan</w:t>
      </w:r>
    </w:p>
    <w:p w14:paraId="2B1C6CD4" w14:textId="77777777" w:rsidR="001668AF" w:rsidRDefault="001668AF" w:rsidP="004B5C06">
      <w:pPr>
        <w:pStyle w:val="Ttulo"/>
      </w:pPr>
    </w:p>
    <w:p w14:paraId="7C87CDD0" w14:textId="77777777" w:rsidR="001668AF" w:rsidRDefault="001668AF" w:rsidP="004B5C06">
      <w:pPr>
        <w:pStyle w:val="Ttulo"/>
      </w:pPr>
    </w:p>
    <w:p w14:paraId="00EFABBD" w14:textId="77777777" w:rsidR="001668AF" w:rsidRDefault="001668AF" w:rsidP="004B5C06">
      <w:pPr>
        <w:pStyle w:val="Ttulo"/>
      </w:pPr>
    </w:p>
    <w:p w14:paraId="059C18DA" w14:textId="77777777" w:rsidR="001668AF" w:rsidRDefault="001668AF" w:rsidP="004B5C06">
      <w:pPr>
        <w:pStyle w:val="Ttulo"/>
      </w:pPr>
    </w:p>
    <w:p w14:paraId="50721699" w14:textId="77777777" w:rsidR="001668AF" w:rsidRDefault="001668AF" w:rsidP="004B5C06">
      <w:pPr>
        <w:pStyle w:val="Ttulo"/>
      </w:pPr>
    </w:p>
    <w:p w14:paraId="43D9C1C8" w14:textId="77777777" w:rsidR="001668AF" w:rsidRDefault="001668AF" w:rsidP="004B5C06">
      <w:pPr>
        <w:pStyle w:val="Ttulo"/>
      </w:pPr>
    </w:p>
    <w:p w14:paraId="13EBFA37" w14:textId="77777777" w:rsidR="004B5C06" w:rsidRDefault="004B5C06" w:rsidP="004B5C06">
      <w:pPr>
        <w:pStyle w:val="Ttulo"/>
      </w:pPr>
      <w:r>
        <w:t>SIADES</w:t>
      </w:r>
    </w:p>
    <w:p w14:paraId="5EEABA50" w14:textId="77777777" w:rsidR="00CA1252" w:rsidRDefault="004B5C06" w:rsidP="00230376">
      <w:pPr>
        <w:spacing w:after="0" w:line="360" w:lineRule="auto"/>
        <w:jc w:val="both"/>
      </w:pPr>
      <w:r>
        <w:t>A</w:t>
      </w:r>
      <w:r w:rsidR="007B2EE7">
        <w:t xml:space="preserve">crónimo de Sistema Integral de Administración del Estudiante, es una aplicación que te ayudará a ti, estudiante, a </w:t>
      </w:r>
      <w:r w:rsidR="00315384">
        <w:t xml:space="preserve">administrar tu vida escolar </w:t>
      </w:r>
      <w:r w:rsidR="007B2EE7">
        <w:t>de manera sencilla.</w:t>
      </w:r>
    </w:p>
    <w:p w14:paraId="6DFA80F3" w14:textId="77777777" w:rsidR="00CA1252" w:rsidRDefault="00CA1252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3B820B90" wp14:editId="0702612B">
                <wp:extent cx="5604510" cy="3310255"/>
                <wp:effectExtent l="76200" t="57150" r="72390" b="118745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3310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9B032" w14:textId="77777777" w:rsidR="00082420" w:rsidRPr="00846D12" w:rsidRDefault="00082420" w:rsidP="00CA12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  SIADES</w:t>
                            </w:r>
                          </w:p>
                          <w:p w14:paraId="58D9204A" w14:textId="77777777" w:rsidR="00082420" w:rsidRPr="00846D12" w:rsidRDefault="00082420" w:rsidP="00CA12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Sistema Integral de Administración del Estudiante</w:t>
                            </w:r>
                          </w:p>
                          <w:p w14:paraId="1CB8A495" w14:textId="77777777" w:rsidR="00082420" w:rsidRPr="00846D12" w:rsidRDefault="00082420" w:rsidP="00CA12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28E989B" w14:textId="77777777" w:rsidR="00082420" w:rsidRPr="00846D12" w:rsidRDefault="00082420" w:rsidP="00CA12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Menú principal:</w:t>
                            </w:r>
                          </w:p>
                          <w:p w14:paraId="63816027" w14:textId="77777777" w:rsidR="00082420" w:rsidRPr="00846D12" w:rsidRDefault="00082420" w:rsidP="00CA12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n) Notas</w:t>
                            </w:r>
                          </w:p>
                          <w:p w14:paraId="75529D18" w14:textId="77777777" w:rsidR="00082420" w:rsidRPr="00846D12" w:rsidRDefault="00082420" w:rsidP="00CA12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m) Materias</w:t>
                            </w:r>
                          </w:p>
                          <w:p w14:paraId="7D619541" w14:textId="77777777" w:rsidR="00082420" w:rsidRPr="00846D12" w:rsidRDefault="00082420" w:rsidP="00CA12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e) Evaluación</w:t>
                            </w:r>
                          </w:p>
                          <w:p w14:paraId="23A7E26A" w14:textId="77777777" w:rsidR="00082420" w:rsidRPr="00846D12" w:rsidRDefault="00082420" w:rsidP="00CA12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t) Tareas</w:t>
                            </w:r>
                          </w:p>
                          <w:p w14:paraId="7AA5C376" w14:textId="77777777" w:rsidR="00082420" w:rsidRPr="00846D12" w:rsidRDefault="00082420" w:rsidP="00CA12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a) Agenda</w:t>
                            </w:r>
                          </w:p>
                          <w:p w14:paraId="44488698" w14:textId="77777777" w:rsidR="00082420" w:rsidRPr="00846D12" w:rsidRDefault="00082420" w:rsidP="00CA12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D605175" w14:textId="77777777" w:rsidR="00082420" w:rsidRPr="00846D12" w:rsidRDefault="00082420" w:rsidP="00CA12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Selecciona una opción: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C66D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41.3pt;height:26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1.3mm,,1.3mm">
                  <w:txbxContent>
                    <w:p w:rsidR="00082420" w:rsidRPr="00846D12" w:rsidRDefault="00082420" w:rsidP="00CA125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  SIADES</w:t>
                      </w:r>
                    </w:p>
                    <w:p w:rsidR="00082420" w:rsidRPr="00846D12" w:rsidRDefault="00082420" w:rsidP="00CA125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Sistema Integral de Administración del Estudiante</w:t>
                      </w:r>
                    </w:p>
                    <w:p w:rsidR="00082420" w:rsidRPr="00846D12" w:rsidRDefault="00082420" w:rsidP="00CA125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:rsidR="00082420" w:rsidRPr="00846D12" w:rsidRDefault="00082420" w:rsidP="00CA125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Menú principal:</w:t>
                      </w:r>
                    </w:p>
                    <w:p w:rsidR="00082420" w:rsidRPr="00846D12" w:rsidRDefault="00082420" w:rsidP="00CA125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n) Notas</w:t>
                      </w:r>
                    </w:p>
                    <w:p w:rsidR="00082420" w:rsidRPr="00846D12" w:rsidRDefault="00082420" w:rsidP="00CA125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m) Materias</w:t>
                      </w:r>
                    </w:p>
                    <w:p w:rsidR="00082420" w:rsidRPr="00846D12" w:rsidRDefault="00082420" w:rsidP="00CA125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e) Evaluación</w:t>
                      </w:r>
                    </w:p>
                    <w:p w:rsidR="00082420" w:rsidRPr="00846D12" w:rsidRDefault="00082420" w:rsidP="00CA125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t) Tareas</w:t>
                      </w:r>
                    </w:p>
                    <w:p w:rsidR="00082420" w:rsidRPr="00846D12" w:rsidRDefault="00082420" w:rsidP="00CA125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a) Agenda</w:t>
                      </w:r>
                    </w:p>
                    <w:p w:rsidR="00082420" w:rsidRPr="00846D12" w:rsidRDefault="00082420" w:rsidP="00CA125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:rsidR="00082420" w:rsidRPr="00846D12" w:rsidRDefault="00082420" w:rsidP="00CA125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Selecciona una opción: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31EE14" w14:textId="77777777" w:rsidR="00CA1252" w:rsidRDefault="00F861D1" w:rsidP="00230376">
      <w:pPr>
        <w:spacing w:after="0" w:line="360" w:lineRule="auto"/>
        <w:jc w:val="both"/>
      </w:pPr>
      <w:r>
        <w:t xml:space="preserve">La aplicación </w:t>
      </w:r>
      <w:r w:rsidR="00FD2049">
        <w:t>podrá ayudarte llevar un seguimiento de las tareas a completar, la calificación que obtuviste en cada una de ellas, así como un aproximado de tu calificación final.</w:t>
      </w:r>
      <w:r w:rsidR="00CA1252"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1668218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873C3A" w14:textId="77777777" w:rsidR="007B2EE7" w:rsidRDefault="007B2EE7" w:rsidP="00230376">
          <w:pPr>
            <w:pStyle w:val="TtuloTDC"/>
            <w:spacing w:line="360" w:lineRule="auto"/>
            <w:jc w:val="both"/>
          </w:pPr>
          <w:r>
            <w:rPr>
              <w:lang w:val="es-ES"/>
            </w:rPr>
            <w:t>Contenido</w:t>
          </w:r>
        </w:p>
        <w:p w14:paraId="0B1E3113" w14:textId="05A2AE0D" w:rsidR="004C3005" w:rsidRDefault="007B2EE7" w:rsidP="00230376">
          <w:pPr>
            <w:pStyle w:val="TDC1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38338" w:history="1">
            <w:r w:rsidR="004C3005" w:rsidRPr="00383F11">
              <w:rPr>
                <w:rStyle w:val="Hipervnculo"/>
                <w:noProof/>
              </w:rPr>
              <w:t>Menú principal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_Toc112438338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4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204D5BA1" w14:textId="46FA8C5B" w:rsidR="004C3005" w:rsidRDefault="00000000" w:rsidP="00230376">
          <w:pPr>
            <w:pStyle w:val="TDC2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39" w:history="1">
            <w:r w:rsidR="004C3005" w:rsidRPr="00383F11">
              <w:rPr>
                <w:rStyle w:val="Hipervnculo"/>
                <w:noProof/>
              </w:rPr>
              <w:t>Notas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_Toc112438339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5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52C0EC08" w14:textId="0AB77C51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40" w:history="1">
            <w:r w:rsidR="004C3005" w:rsidRPr="00383F11">
              <w:rPr>
                <w:rStyle w:val="Hipervnculo"/>
                <w:noProof/>
              </w:rPr>
              <w:t>Añadir nota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_Toc112438340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6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4E2BBFC1" w14:textId="070B8FCD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41" w:history="1">
            <w:r w:rsidR="004C3005" w:rsidRPr="00383F11">
              <w:rPr>
                <w:rStyle w:val="Hipervnculo"/>
                <w:noProof/>
              </w:rPr>
              <w:t>Listar notas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_Toc112438341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7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7F682893" w14:textId="2E541861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42" w:history="1">
            <w:r w:rsidR="004C3005" w:rsidRPr="00383F11">
              <w:rPr>
                <w:rStyle w:val="Hipervnculo"/>
                <w:noProof/>
              </w:rPr>
              <w:t>Modificar nota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_Toc112438342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9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59E98AF5" w14:textId="62AD1D59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43" w:history="1">
            <w:r w:rsidR="004C3005" w:rsidRPr="00383F11">
              <w:rPr>
                <w:rStyle w:val="Hipervnculo"/>
                <w:noProof/>
              </w:rPr>
              <w:t>Visualizar nota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_Toc112438343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10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6F84C712" w14:textId="46E566CA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44" w:history="1">
            <w:r w:rsidR="004C3005" w:rsidRPr="00383F11">
              <w:rPr>
                <w:rStyle w:val="Hipervnculo"/>
                <w:noProof/>
              </w:rPr>
              <w:t>Eliminar nota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_Toc112438344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11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53D5F739" w14:textId="7E5D910D" w:rsidR="004C3005" w:rsidRDefault="00000000" w:rsidP="00230376">
          <w:pPr>
            <w:pStyle w:val="TDC2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45" w:history="1">
            <w:r w:rsidR="004C3005" w:rsidRPr="00383F11">
              <w:rPr>
                <w:rStyle w:val="Hipervnculo"/>
                <w:noProof/>
              </w:rPr>
              <w:t>Tareas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_Toc112438345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13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527A1EF2" w14:textId="21EB9A66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46" w:history="1">
            <w:r w:rsidR="004C3005" w:rsidRPr="00383F11">
              <w:rPr>
                <w:rStyle w:val="Hipervnculo"/>
                <w:noProof/>
              </w:rPr>
              <w:t>Añadir tarea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_Toc112438346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14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32021091" w14:textId="17052AB0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47" w:history="1">
            <w:r w:rsidR="004C3005" w:rsidRPr="00383F11">
              <w:rPr>
                <w:rStyle w:val="Hipervnculo"/>
                <w:noProof/>
              </w:rPr>
              <w:t>Listar tareas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_Toc112438347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15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14425EAC" w14:textId="0277C3E9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48" w:history="1">
            <w:r w:rsidR="004C3005" w:rsidRPr="00383F11">
              <w:rPr>
                <w:rStyle w:val="Hipervnculo"/>
                <w:noProof/>
              </w:rPr>
              <w:t>Modificar tarea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_Toc112438348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16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5136B7B6" w14:textId="652A13ED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49" w:history="1">
            <w:r w:rsidR="004C3005" w:rsidRPr="00383F11">
              <w:rPr>
                <w:rStyle w:val="Hipervnculo"/>
                <w:noProof/>
              </w:rPr>
              <w:t>Visualizar tarea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_Toc112438349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17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3B32A90B" w14:textId="561BEBCA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50" w:history="1">
            <w:r w:rsidR="004C3005" w:rsidRPr="00383F11">
              <w:rPr>
                <w:rStyle w:val="Hipervnculo"/>
                <w:noProof/>
              </w:rPr>
              <w:t>Eliminar tarea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_Toc112438350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18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218BE25D" w14:textId="6CAA6F0D" w:rsidR="004C3005" w:rsidRDefault="00000000" w:rsidP="00230376">
          <w:pPr>
            <w:pStyle w:val="TDC2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51" w:history="1">
            <w:r w:rsidR="004C3005" w:rsidRPr="00383F11">
              <w:rPr>
                <w:rStyle w:val="Hipervnculo"/>
                <w:noProof/>
              </w:rPr>
              <w:t>Materias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_Toc112438351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19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0E77DBAF" w14:textId="1B8586EB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52" w:history="1">
            <w:r w:rsidR="004C3005" w:rsidRPr="00383F11">
              <w:rPr>
                <w:rStyle w:val="Hipervnculo"/>
                <w:noProof/>
              </w:rPr>
              <w:t>Añadir materia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_Toc112438352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20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27339082" w14:textId="46BE78D5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53" w:history="1">
            <w:r w:rsidR="004C3005" w:rsidRPr="00383F11">
              <w:rPr>
                <w:rStyle w:val="Hipervnculo"/>
                <w:noProof/>
              </w:rPr>
              <w:t>Listar materias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_Toc112438353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21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003B8D18" w14:textId="5416A3DB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54" w:history="1">
            <w:r w:rsidR="004C3005" w:rsidRPr="00383F11">
              <w:rPr>
                <w:rStyle w:val="Hipervnculo"/>
                <w:noProof/>
              </w:rPr>
              <w:t>Modificar materia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_Toc112438354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22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07A0783C" w14:textId="1DAA9847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55" w:history="1">
            <w:r w:rsidR="004C3005" w:rsidRPr="00383F11">
              <w:rPr>
                <w:rStyle w:val="Hipervnculo"/>
                <w:noProof/>
              </w:rPr>
              <w:t>Visualizar materia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_Toc112438355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23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32315736" w14:textId="10B04434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56" w:history="1">
            <w:r w:rsidR="004C3005" w:rsidRPr="00383F11">
              <w:rPr>
                <w:rStyle w:val="Hipervnculo"/>
                <w:noProof/>
              </w:rPr>
              <w:t>Eliminar materia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_Toc112438356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24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29EB8A6D" w14:textId="775DF4D9" w:rsidR="004C3005" w:rsidRDefault="00000000" w:rsidP="00230376">
          <w:pPr>
            <w:pStyle w:val="TDC2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57" w:history="1">
            <w:r w:rsidR="004C3005" w:rsidRPr="00383F11">
              <w:rPr>
                <w:rStyle w:val="Hipervnculo"/>
                <w:noProof/>
              </w:rPr>
              <w:t>Agenda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_Toc112438357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26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4C2A3DB1" w14:textId="5DD0D4EE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58" w:history="1">
            <w:r w:rsidR="004C3005" w:rsidRPr="00383F11">
              <w:rPr>
                <w:rStyle w:val="Hipervnculo"/>
                <w:noProof/>
              </w:rPr>
              <w:t>Añadir recordatorio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_Toc112438358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27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0B8D9971" w14:textId="323D92F6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59" w:history="1">
            <w:r w:rsidR="004C3005" w:rsidRPr="00383F11">
              <w:rPr>
                <w:rStyle w:val="Hipervnculo"/>
                <w:noProof/>
              </w:rPr>
              <w:t>Listar recordatorios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_Toc112438359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28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52442FA9" w14:textId="33307743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60" w:history="1">
            <w:r w:rsidR="004C3005" w:rsidRPr="00383F11">
              <w:rPr>
                <w:rStyle w:val="Hipervnculo"/>
                <w:noProof/>
              </w:rPr>
              <w:t>Modificar recordatorio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_Toc112438360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29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1CE5354C" w14:textId="18F44718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61" w:history="1">
            <w:r w:rsidR="004C3005" w:rsidRPr="00383F11">
              <w:rPr>
                <w:rStyle w:val="Hipervnculo"/>
                <w:noProof/>
              </w:rPr>
              <w:t>Visualizar recordatorio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_Toc112438361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30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203A625A" w14:textId="46A69201" w:rsidR="004C3005" w:rsidRDefault="00000000" w:rsidP="00230376">
          <w:pPr>
            <w:pStyle w:val="TDC3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62" w:history="1">
            <w:r w:rsidR="004C3005" w:rsidRPr="00383F11">
              <w:rPr>
                <w:rStyle w:val="Hipervnculo"/>
                <w:noProof/>
              </w:rPr>
              <w:t>Eliminar recordatorio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_Toc112438362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31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7ADBE3F1" w14:textId="3F7CA640" w:rsidR="004C3005" w:rsidRDefault="00000000" w:rsidP="00230376">
          <w:pPr>
            <w:pStyle w:val="TDC2"/>
            <w:tabs>
              <w:tab w:val="right" w:leader="dot" w:pos="91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12438363" w:history="1">
            <w:r w:rsidR="004C3005" w:rsidRPr="00383F11">
              <w:rPr>
                <w:rStyle w:val="Hipervnculo"/>
                <w:noProof/>
              </w:rPr>
              <w:t>Evaluación</w:t>
            </w:r>
            <w:r w:rsidR="004C3005">
              <w:rPr>
                <w:noProof/>
                <w:webHidden/>
              </w:rPr>
              <w:tab/>
            </w:r>
            <w:r w:rsidR="004C3005">
              <w:rPr>
                <w:noProof/>
                <w:webHidden/>
              </w:rPr>
              <w:fldChar w:fldCharType="begin"/>
            </w:r>
            <w:r w:rsidR="004C3005">
              <w:rPr>
                <w:noProof/>
                <w:webHidden/>
              </w:rPr>
              <w:instrText xml:space="preserve"> PAGEREF _Toc112438363 \h </w:instrText>
            </w:r>
            <w:r w:rsidR="004C3005">
              <w:rPr>
                <w:noProof/>
                <w:webHidden/>
              </w:rPr>
            </w:r>
            <w:r w:rsidR="004C3005">
              <w:rPr>
                <w:noProof/>
                <w:webHidden/>
              </w:rPr>
              <w:fldChar w:fldCharType="separate"/>
            </w:r>
            <w:r w:rsidR="00EC3478">
              <w:rPr>
                <w:noProof/>
                <w:webHidden/>
              </w:rPr>
              <w:t>32</w:t>
            </w:r>
            <w:r w:rsidR="004C3005">
              <w:rPr>
                <w:noProof/>
                <w:webHidden/>
              </w:rPr>
              <w:fldChar w:fldCharType="end"/>
            </w:r>
          </w:hyperlink>
        </w:p>
        <w:p w14:paraId="60C49F2B" w14:textId="77777777" w:rsidR="007B2EE7" w:rsidRDefault="007B2EE7" w:rsidP="00230376">
          <w:pPr>
            <w:spacing w:after="0" w:line="360" w:lineRule="auto"/>
            <w:jc w:val="both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21B0FF5" w14:textId="77777777" w:rsidR="007B2EE7" w:rsidRDefault="007B2EE7" w:rsidP="00230376">
      <w:pPr>
        <w:spacing w:after="0" w:line="360" w:lineRule="auto"/>
        <w:jc w:val="both"/>
      </w:pPr>
      <w:r>
        <w:br w:type="page"/>
      </w:r>
    </w:p>
    <w:p w14:paraId="134013F5" w14:textId="77777777" w:rsidR="00B80C1F" w:rsidRDefault="00B80C1F" w:rsidP="00230376">
      <w:pPr>
        <w:pStyle w:val="Ttulo1"/>
        <w:spacing w:line="360" w:lineRule="auto"/>
        <w:jc w:val="both"/>
      </w:pPr>
      <w:bookmarkStart w:id="0" w:name="_Toc112438338"/>
      <w:r>
        <w:lastRenderedPageBreak/>
        <w:t>Menú principal</w:t>
      </w:r>
      <w:bookmarkEnd w:id="0"/>
    </w:p>
    <w:p w14:paraId="1C4A4B7D" w14:textId="77777777" w:rsidR="00186978" w:rsidRDefault="00186978" w:rsidP="00230376">
      <w:pPr>
        <w:spacing w:after="0" w:line="360" w:lineRule="auto"/>
        <w:jc w:val="both"/>
      </w:pPr>
      <w:r>
        <w:t>Desde e</w:t>
      </w:r>
      <w:r w:rsidR="007149D0">
        <w:t xml:space="preserve">l </w:t>
      </w:r>
      <w:r>
        <w:t>menú principal de la aplicación puedes acceder a cada una de las funciones que el programa ofrece para ti.</w:t>
      </w:r>
    </w:p>
    <w:p w14:paraId="693EB7B3" w14:textId="77777777" w:rsidR="00F36562" w:rsidRDefault="00185193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01565789" wp14:editId="6868DCFD">
                <wp:extent cx="5604510" cy="3310255"/>
                <wp:effectExtent l="76200" t="57150" r="72390" b="118745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3310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EEF28" w14:textId="77777777" w:rsidR="00082420" w:rsidRPr="00846D12" w:rsidRDefault="00082420" w:rsidP="0018519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  SIADES</w:t>
                            </w:r>
                          </w:p>
                          <w:p w14:paraId="3DB98562" w14:textId="77777777" w:rsidR="00082420" w:rsidRPr="00846D12" w:rsidRDefault="00082420" w:rsidP="0018519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Sistema Integral de Administración del Estudiante</w:t>
                            </w:r>
                          </w:p>
                          <w:p w14:paraId="113ECEC1" w14:textId="77777777" w:rsidR="00082420" w:rsidRPr="00846D12" w:rsidRDefault="00082420" w:rsidP="0018519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18E86E6" w14:textId="77777777" w:rsidR="00082420" w:rsidRPr="00846D12" w:rsidRDefault="00082420" w:rsidP="0018519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Menú principal:</w:t>
                            </w:r>
                          </w:p>
                          <w:p w14:paraId="43D9F5A7" w14:textId="77777777" w:rsidR="00082420" w:rsidRPr="00846D12" w:rsidRDefault="00082420" w:rsidP="0018519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n) Notas</w:t>
                            </w:r>
                          </w:p>
                          <w:p w14:paraId="1BB1E82E" w14:textId="77777777" w:rsidR="00082420" w:rsidRPr="00846D12" w:rsidRDefault="00082420" w:rsidP="0018519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m) Materias</w:t>
                            </w:r>
                          </w:p>
                          <w:p w14:paraId="1324DE64" w14:textId="77777777" w:rsidR="00082420" w:rsidRPr="00846D12" w:rsidRDefault="00082420" w:rsidP="0018519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t) Tareas</w:t>
                            </w:r>
                          </w:p>
                          <w:p w14:paraId="08746638" w14:textId="77777777" w:rsidR="00082420" w:rsidRDefault="00082420" w:rsidP="0018519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a) Agenda</w:t>
                            </w:r>
                          </w:p>
                          <w:p w14:paraId="7482152F" w14:textId="77777777" w:rsidR="000C6C5D" w:rsidRDefault="000C6C5D" w:rsidP="0018519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e) Evaluación</w:t>
                            </w:r>
                          </w:p>
                          <w:p w14:paraId="3D7397AC" w14:textId="77777777" w:rsidR="005C283E" w:rsidRDefault="005C283E" w:rsidP="0018519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68E7508" w14:textId="77777777" w:rsidR="005C283E" w:rsidRPr="00846D12" w:rsidRDefault="005C283E" w:rsidP="0018519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s) Salir</w:t>
                            </w:r>
                          </w:p>
                          <w:p w14:paraId="722C7BAF" w14:textId="77777777" w:rsidR="00082420" w:rsidRPr="00846D12" w:rsidRDefault="00082420" w:rsidP="0018519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F91E93A" w14:textId="77777777" w:rsidR="00082420" w:rsidRPr="00846D12" w:rsidRDefault="00082420" w:rsidP="0018519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Selecciona una opción: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1" o:spid="_x0000_s1027" type="#_x0000_t202" style="width:441.3pt;height:26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1.3mm,,1.3mm">
                  <w:txbxContent>
                    <w:p w:rsidR="00082420" w:rsidRPr="00846D12" w:rsidRDefault="00082420" w:rsidP="0018519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  SIADES</w:t>
                      </w:r>
                    </w:p>
                    <w:p w:rsidR="00082420" w:rsidRPr="00846D12" w:rsidRDefault="00082420" w:rsidP="0018519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Sistema Integral de Administración del Estudiante</w:t>
                      </w:r>
                    </w:p>
                    <w:p w:rsidR="00082420" w:rsidRPr="00846D12" w:rsidRDefault="00082420" w:rsidP="0018519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:rsidR="00082420" w:rsidRPr="00846D12" w:rsidRDefault="00082420" w:rsidP="0018519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Menú principal:</w:t>
                      </w:r>
                    </w:p>
                    <w:p w:rsidR="00082420" w:rsidRPr="00846D12" w:rsidRDefault="00082420" w:rsidP="0018519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n) Notas</w:t>
                      </w:r>
                    </w:p>
                    <w:p w:rsidR="00082420" w:rsidRPr="00846D12" w:rsidRDefault="00082420" w:rsidP="0018519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m) Materias</w:t>
                      </w:r>
                    </w:p>
                    <w:p w:rsidR="00082420" w:rsidRPr="00846D12" w:rsidRDefault="00082420" w:rsidP="0018519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t) Tareas</w:t>
                      </w:r>
                    </w:p>
                    <w:p w:rsidR="00082420" w:rsidRDefault="00082420" w:rsidP="0018519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a) Agenda</w:t>
                      </w:r>
                    </w:p>
                    <w:p w:rsidR="000C6C5D" w:rsidRDefault="000C6C5D" w:rsidP="0018519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e) Evaluación</w:t>
                      </w:r>
                    </w:p>
                    <w:p w:rsidR="005C283E" w:rsidRDefault="005C283E" w:rsidP="0018519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:rsidR="005C283E" w:rsidRPr="00846D12" w:rsidRDefault="005C283E" w:rsidP="0018519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s) Salir</w:t>
                      </w:r>
                    </w:p>
                    <w:p w:rsidR="00082420" w:rsidRPr="00846D12" w:rsidRDefault="00082420" w:rsidP="0018519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:rsidR="00082420" w:rsidRPr="00846D12" w:rsidRDefault="00082420" w:rsidP="0018519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Selecciona una opción: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1A3E32" w14:textId="77777777" w:rsidR="00186978" w:rsidRDefault="00186978" w:rsidP="00230376">
      <w:pPr>
        <w:spacing w:after="0" w:line="360" w:lineRule="auto"/>
        <w:jc w:val="both"/>
      </w:pPr>
      <w:r>
        <w:t xml:space="preserve">A grandes rasgos, la sección de notas te permite tomar notas, como pequeños apuntes y pendientes. La sección de materias sirve para organizar tus materias a lo largo de cada semestre; esta sección se complementa con las secciones de Evaluación y Tareas. La sección de Tareas es complementaria a evaluación, en esta podrás añadir </w:t>
      </w:r>
      <w:r w:rsidR="001B2943">
        <w:t xml:space="preserve">las tareas que vayas acumulando y la calificación que obtengas en cada una. Por último, la Agenda te servirá para programar la realización de tareas, asistencia a cursos y seminarios, reuniones en equipo, entre otros. </w:t>
      </w:r>
      <w:r w:rsidR="00E72C58">
        <w:t xml:space="preserve">La sección de Evaluación te permite realizar un cálculo de tu calificación final en base a criterios predefinidos, de manera que no tengas que esperar a que tu profesor te evalúe ni calcular manualmente tu calificación. </w:t>
      </w:r>
      <w:r w:rsidR="001B2943">
        <w:t>A continuación, se desglosa cada sección.</w:t>
      </w:r>
    </w:p>
    <w:p w14:paraId="57D0DAC8" w14:textId="77777777" w:rsidR="00BF3774" w:rsidRDefault="00BF3774" w:rsidP="00230376">
      <w:pPr>
        <w:spacing w:after="0" w:line="360" w:lineRule="auto"/>
        <w:jc w:val="both"/>
      </w:pPr>
      <w:r>
        <w:br w:type="page"/>
      </w:r>
    </w:p>
    <w:p w14:paraId="0266039A" w14:textId="77777777" w:rsidR="007B2EE7" w:rsidRDefault="007B2EE7" w:rsidP="00230376">
      <w:pPr>
        <w:pStyle w:val="Ttulo2"/>
        <w:spacing w:after="0" w:line="360" w:lineRule="auto"/>
        <w:jc w:val="both"/>
      </w:pPr>
      <w:bookmarkStart w:id="1" w:name="_Toc112438339"/>
      <w:r>
        <w:lastRenderedPageBreak/>
        <w:t>Notas</w:t>
      </w:r>
      <w:bookmarkEnd w:id="1"/>
    </w:p>
    <w:p w14:paraId="1EA4CF5D" w14:textId="77777777" w:rsidR="00F20D2F" w:rsidRDefault="00F20D2F" w:rsidP="00230376">
      <w:pPr>
        <w:spacing w:after="0" w:line="360" w:lineRule="auto"/>
        <w:jc w:val="both"/>
      </w:pPr>
      <w:r>
        <w:t>El submenú notas consiste en operaciones de adición, eliminación, modificación y vis</w:t>
      </w:r>
      <w:r w:rsidR="00EF7B03">
        <w:t>ualización de notas de texto.</w:t>
      </w:r>
    </w:p>
    <w:p w14:paraId="33B3E0E7" w14:textId="77777777" w:rsidR="00BB1DDB" w:rsidRDefault="00BB1DDB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19F2B4EC" wp14:editId="0F138CF7">
                <wp:extent cx="5604510" cy="3310255"/>
                <wp:effectExtent l="76200" t="57150" r="72390" b="118745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3310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9757" w14:textId="77777777" w:rsidR="00082420" w:rsidRPr="00846D12" w:rsidRDefault="00082420" w:rsidP="00BB1D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  SIADES</w:t>
                            </w:r>
                          </w:p>
                          <w:p w14:paraId="73F78A97" w14:textId="77777777" w:rsidR="00082420" w:rsidRDefault="00082420" w:rsidP="00BB1D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Sistema Integral de Administración del Estudiante</w:t>
                            </w:r>
                          </w:p>
                          <w:p w14:paraId="7A8CC693" w14:textId="77777777" w:rsidR="00082420" w:rsidRPr="00846D12" w:rsidRDefault="00082420" w:rsidP="00BB1D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   NOTAS</w:t>
                            </w:r>
                          </w:p>
                          <w:p w14:paraId="05AB0232" w14:textId="77777777" w:rsidR="00082420" w:rsidRPr="00846D12" w:rsidRDefault="00082420" w:rsidP="00BB1D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C7FF755" w14:textId="77777777" w:rsidR="00082420" w:rsidRPr="00846D12" w:rsidRDefault="00082420" w:rsidP="00BB1D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Añadir nota</w:t>
                            </w:r>
                          </w:p>
                          <w:p w14:paraId="24403014" w14:textId="77777777" w:rsidR="00082420" w:rsidRPr="00846D12" w:rsidRDefault="00082420" w:rsidP="00BB1D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m)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Modificar nota</w:t>
                            </w:r>
                          </w:p>
                          <w:p w14:paraId="4D812B95" w14:textId="77777777" w:rsidR="00082420" w:rsidRPr="00846D12" w:rsidRDefault="00082420" w:rsidP="00BB1D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e)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Eliminar nota</w:t>
                            </w:r>
                          </w:p>
                          <w:p w14:paraId="6F71D56F" w14:textId="77777777" w:rsidR="00082420" w:rsidRPr="00846D12" w:rsidRDefault="00082420" w:rsidP="00BB1D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Listar notas</w:t>
                            </w:r>
                          </w:p>
                          <w:p w14:paraId="7D15E926" w14:textId="77777777" w:rsidR="00082420" w:rsidRDefault="00082420" w:rsidP="00BB1D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v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Visualizar nota</w:t>
                            </w:r>
                          </w:p>
                          <w:p w14:paraId="4C9E5150" w14:textId="77777777" w:rsidR="00082420" w:rsidRDefault="00082420" w:rsidP="00BB1D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0A2434D" w14:textId="77777777" w:rsidR="00460DE6" w:rsidRDefault="00460DE6" w:rsidP="00460DE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s) Salir al menú principal</w:t>
                            </w:r>
                          </w:p>
                          <w:p w14:paraId="1BFCC7A1" w14:textId="77777777" w:rsidR="00082420" w:rsidRPr="00846D12" w:rsidRDefault="00082420" w:rsidP="00BB1D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B831945" w14:textId="77777777" w:rsidR="00082420" w:rsidRPr="00846D12" w:rsidRDefault="00082420" w:rsidP="00BB1D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Selecciona una opción: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AE7D1E" id="Cuadro de texto 3" o:spid="_x0000_s1028" type="#_x0000_t202" style="width:441.3pt;height:26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1.3mm,,1.3mm">
                  <w:txbxContent>
                    <w:p w:rsidR="00082420" w:rsidRPr="00846D12" w:rsidRDefault="00082420" w:rsidP="00BB1D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  SIADES</w:t>
                      </w:r>
                    </w:p>
                    <w:p w:rsidR="00082420" w:rsidRDefault="00082420" w:rsidP="00BB1D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Sistema Integral de Administración del Estudiante</w:t>
                      </w:r>
                    </w:p>
                    <w:p w:rsidR="00082420" w:rsidRPr="00846D12" w:rsidRDefault="00082420" w:rsidP="00BB1D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   NOTAS</w:t>
                      </w:r>
                    </w:p>
                    <w:p w:rsidR="00082420" w:rsidRPr="00846D12" w:rsidRDefault="00082420" w:rsidP="00BB1D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:rsidR="00082420" w:rsidRPr="00846D12" w:rsidRDefault="00082420" w:rsidP="00BB1D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Añadir nota</w:t>
                      </w:r>
                    </w:p>
                    <w:p w:rsidR="00082420" w:rsidRPr="00846D12" w:rsidRDefault="00082420" w:rsidP="00BB1D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m)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Modificar nota</w:t>
                      </w:r>
                    </w:p>
                    <w:p w:rsidR="00082420" w:rsidRPr="00846D12" w:rsidRDefault="00082420" w:rsidP="00BB1D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e)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Eliminar nota</w:t>
                      </w:r>
                    </w:p>
                    <w:p w:rsidR="00082420" w:rsidRPr="00846D12" w:rsidRDefault="00082420" w:rsidP="00BB1D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Listar notas</w:t>
                      </w:r>
                    </w:p>
                    <w:p w:rsidR="00082420" w:rsidRDefault="00082420" w:rsidP="00BB1D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v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Visualizar nota</w:t>
                      </w:r>
                    </w:p>
                    <w:p w:rsidR="00082420" w:rsidRDefault="00082420" w:rsidP="00BB1D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:rsidR="00460DE6" w:rsidRDefault="00460DE6" w:rsidP="00460DE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s) Salir al menú principal</w:t>
                      </w:r>
                    </w:p>
                    <w:p w:rsidR="00082420" w:rsidRPr="00846D12" w:rsidRDefault="00082420" w:rsidP="00BB1D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:rsidR="00082420" w:rsidRPr="00846D12" w:rsidRDefault="00082420" w:rsidP="00BB1D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Selecciona una opción: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C7DEA7" w14:textId="77777777" w:rsidR="007D7600" w:rsidRDefault="007D7600" w:rsidP="00230376">
      <w:pPr>
        <w:spacing w:after="0" w:line="360" w:lineRule="auto"/>
        <w:jc w:val="both"/>
      </w:pPr>
      <w:r>
        <w:t>Podrás anotar apuntes breves, fórmulas, o cualquier cosa importante que podr</w:t>
      </w:r>
      <w:r w:rsidR="002D1ACC">
        <w:t>ías anotar en un pequeño papel, solo que sin tener que cargar con papel o pluma.</w:t>
      </w:r>
    </w:p>
    <w:p w14:paraId="0CB57341" w14:textId="77777777" w:rsidR="00C846C6" w:rsidRDefault="00C846C6" w:rsidP="00230376">
      <w:pPr>
        <w:spacing w:after="0" w:line="360" w:lineRule="auto"/>
        <w:jc w:val="both"/>
      </w:pPr>
      <w:r>
        <w:br w:type="page"/>
      </w:r>
    </w:p>
    <w:p w14:paraId="28133C23" w14:textId="77777777" w:rsidR="00C846C6" w:rsidRDefault="00C846C6" w:rsidP="00230376">
      <w:pPr>
        <w:pStyle w:val="Ttulo3"/>
        <w:spacing w:after="0" w:line="360" w:lineRule="auto"/>
        <w:jc w:val="both"/>
      </w:pPr>
      <w:bookmarkStart w:id="2" w:name="_Toc112438340"/>
      <w:r>
        <w:lastRenderedPageBreak/>
        <w:t>Añadir nota</w:t>
      </w:r>
      <w:bookmarkEnd w:id="2"/>
    </w:p>
    <w:p w14:paraId="04F6D50C" w14:textId="77777777" w:rsidR="00C846C6" w:rsidRDefault="00EF7B03" w:rsidP="00230376">
      <w:pPr>
        <w:spacing w:after="0" w:line="360" w:lineRule="auto"/>
        <w:jc w:val="both"/>
      </w:pPr>
      <w:r>
        <w:t xml:space="preserve">El comando Añadir nota </w:t>
      </w:r>
      <w:r w:rsidR="00C846C6">
        <w:t>permite la creación de nuevas notas.</w:t>
      </w:r>
    </w:p>
    <w:p w14:paraId="0C57E808" w14:textId="77777777" w:rsidR="00C846C6" w:rsidRDefault="00C846C6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7C13A14A" wp14:editId="181F919E">
                <wp:extent cx="5772150" cy="3476625"/>
                <wp:effectExtent l="76200" t="57150" r="95250" b="123825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5C81F" w14:textId="77777777" w:rsidR="00082420" w:rsidRPr="00846D12" w:rsidRDefault="00082420" w:rsidP="007D3126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  SIADES</w:t>
                            </w:r>
                          </w:p>
                          <w:p w14:paraId="5EDAFF16" w14:textId="77777777" w:rsidR="00082420" w:rsidRDefault="00082420" w:rsidP="007D3126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Sistema Integral de Administración del Estudiante</w:t>
                            </w:r>
                          </w:p>
                          <w:p w14:paraId="1278E72E" w14:textId="77777777" w:rsidR="00082420" w:rsidRPr="00846D12" w:rsidRDefault="00082420" w:rsidP="007D3126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Añadir nota</w:t>
                            </w:r>
                          </w:p>
                          <w:p w14:paraId="434990AD" w14:textId="77777777" w:rsidR="00082420" w:rsidRPr="00443717" w:rsidRDefault="00082420" w:rsidP="007D3126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84002D4" w14:textId="77777777" w:rsidR="00082420" w:rsidRPr="00443717" w:rsidRDefault="00082420" w:rsidP="007D3126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37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el contenido de la nota.</w:t>
                            </w:r>
                          </w:p>
                          <w:p w14:paraId="4AB971E1" w14:textId="77777777" w:rsidR="00082420" w:rsidRDefault="00082420" w:rsidP="007D3126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752B01C" w14:textId="77777777" w:rsidR="00082420" w:rsidRPr="00443717" w:rsidRDefault="00082420" w:rsidP="007D3126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37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 Máximo 70 caracteres</w:t>
                            </w:r>
                          </w:p>
                          <w:p w14:paraId="4A3B072D" w14:textId="77777777" w:rsidR="00082420" w:rsidRPr="00443717" w:rsidRDefault="00082420" w:rsidP="007D3126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37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 Solo se permiten las letras del alfabeto español (incluyendo los acentos) y los siguientes caracteres: ¡!"#$%&amp;/()=¿?*.,-_</w:t>
                            </w:r>
                          </w:p>
                          <w:p w14:paraId="558F1D7E" w14:textId="77777777" w:rsidR="00082420" w:rsidRPr="00443717" w:rsidRDefault="00082420" w:rsidP="007D3126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E6B43F0" w14:textId="77777777" w:rsidR="00082420" w:rsidRPr="00443717" w:rsidRDefault="00082420" w:rsidP="007D3126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37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 w:rsidRPr="0022475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Comprar cuaderno de cuadrícula</w:t>
                            </w:r>
                          </w:p>
                          <w:p w14:paraId="241A2DDF" w14:textId="77777777" w:rsidR="00082420" w:rsidRPr="00443717" w:rsidRDefault="00082420" w:rsidP="007D3126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B5E9C34" w14:textId="77777777" w:rsidR="00082420" w:rsidRPr="00443717" w:rsidRDefault="00082420" w:rsidP="007D3126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37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Nota agregada.</w:t>
                            </w:r>
                          </w:p>
                          <w:p w14:paraId="179B48B7" w14:textId="77777777" w:rsidR="00082420" w:rsidRPr="00443717" w:rsidRDefault="00082420" w:rsidP="007D3126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B415572" w14:textId="77777777" w:rsidR="00082420" w:rsidRPr="00443717" w:rsidRDefault="00082420" w:rsidP="007D3126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437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DC0053" id="Cuadro de texto 6" o:spid="_x0000_s1029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1.3mm,,1.3mm">
                  <w:txbxContent>
                    <w:p w:rsidR="00082420" w:rsidRPr="00846D12" w:rsidRDefault="00082420" w:rsidP="007D3126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  SIADES</w:t>
                      </w:r>
                    </w:p>
                    <w:p w:rsidR="00082420" w:rsidRDefault="00082420" w:rsidP="007D3126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Sistema Integral de Administración del Estudiante</w:t>
                      </w:r>
                    </w:p>
                    <w:p w:rsidR="00082420" w:rsidRPr="00846D12" w:rsidRDefault="00082420" w:rsidP="007D3126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Añadir nota</w:t>
                      </w:r>
                    </w:p>
                    <w:p w:rsidR="00082420" w:rsidRPr="00443717" w:rsidRDefault="00082420" w:rsidP="007D3126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443717" w:rsidRDefault="00082420" w:rsidP="007D3126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37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el contenido de la nota.</w:t>
                      </w:r>
                    </w:p>
                    <w:p w:rsidR="00082420" w:rsidRDefault="00082420" w:rsidP="007D3126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443717" w:rsidRDefault="00082420" w:rsidP="007D3126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37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 Máximo 70 caracteres</w:t>
                      </w:r>
                    </w:p>
                    <w:p w:rsidR="00082420" w:rsidRPr="00443717" w:rsidRDefault="00082420" w:rsidP="007D3126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37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 Solo se permiten las letras del alfabeto español (incluyendo los acentos) y los siguientes caracteres: ¡!"#$%&amp;/()=¿?*.,-_</w:t>
                      </w:r>
                    </w:p>
                    <w:p w:rsidR="00082420" w:rsidRPr="00443717" w:rsidRDefault="00082420" w:rsidP="007D3126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443717" w:rsidRDefault="00082420" w:rsidP="007D3126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37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 w:rsidRPr="00224750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Comprar cuaderno de cuadrícula</w:t>
                      </w:r>
                    </w:p>
                    <w:p w:rsidR="00082420" w:rsidRPr="00443717" w:rsidRDefault="00082420" w:rsidP="007D3126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443717" w:rsidRDefault="00082420" w:rsidP="007D3126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37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Nota agregada.</w:t>
                      </w:r>
                    </w:p>
                    <w:p w:rsidR="00082420" w:rsidRPr="00443717" w:rsidRDefault="00082420" w:rsidP="007D3126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443717" w:rsidRDefault="00082420" w:rsidP="007D3126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437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6D3700" w14:textId="77777777" w:rsidR="00C846C6" w:rsidRDefault="00C846C6" w:rsidP="00230376">
      <w:pPr>
        <w:spacing w:after="0" w:line="360" w:lineRule="auto"/>
        <w:jc w:val="both"/>
      </w:pPr>
      <w:r>
        <w:t>Las notas pueden ser de hasta 70 caracteres. Los caracteres almacenables en una nota incluyen todo el alfabeto, números, la coma y estos caracteres: ¡, !, “, #, $,</w:t>
      </w:r>
    </w:p>
    <w:p w14:paraId="2FE3C867" w14:textId="77777777" w:rsidR="00C846C6" w:rsidRDefault="00C846C6" w:rsidP="00230376">
      <w:pPr>
        <w:spacing w:after="0" w:line="360" w:lineRule="auto"/>
        <w:jc w:val="both"/>
      </w:pPr>
      <w:r>
        <w:t>%, &amp;, /, (, ), =, ¿,?, *, ., -, _</w:t>
      </w:r>
    </w:p>
    <w:p w14:paraId="508BE33F" w14:textId="77777777" w:rsidR="00E85602" w:rsidRDefault="00E85602" w:rsidP="00230376">
      <w:pPr>
        <w:spacing w:after="0" w:line="360" w:lineRule="auto"/>
        <w:jc w:val="both"/>
      </w:pPr>
      <w:r>
        <w:br w:type="page"/>
      </w:r>
    </w:p>
    <w:p w14:paraId="2199BAD6" w14:textId="77777777" w:rsidR="00C846C6" w:rsidRDefault="00C846C6" w:rsidP="00230376">
      <w:pPr>
        <w:pStyle w:val="Ttulo3"/>
        <w:spacing w:after="0" w:line="360" w:lineRule="auto"/>
        <w:jc w:val="both"/>
      </w:pPr>
      <w:bookmarkStart w:id="3" w:name="_Toc112438341"/>
      <w:r>
        <w:lastRenderedPageBreak/>
        <w:t>Listar notas</w:t>
      </w:r>
      <w:bookmarkEnd w:id="3"/>
    </w:p>
    <w:p w14:paraId="21A15A24" w14:textId="77777777" w:rsidR="00FD361A" w:rsidRDefault="00C846C6" w:rsidP="00230376">
      <w:pPr>
        <w:spacing w:after="0" w:line="360" w:lineRule="auto"/>
        <w:jc w:val="both"/>
      </w:pPr>
      <w:r>
        <w:t>Al seleccionar listar notas, se enumeran todas las notas mostrando solo los pr</w:t>
      </w:r>
      <w:r w:rsidR="00534046">
        <w:t>imeros 10 caracteres de la nota.</w:t>
      </w:r>
    </w:p>
    <w:p w14:paraId="460BEBF9" w14:textId="77777777" w:rsidR="00116298" w:rsidRDefault="00116298" w:rsidP="00230376">
      <w:pPr>
        <w:spacing w:after="0" w:line="360" w:lineRule="auto"/>
        <w:jc w:val="both"/>
      </w:pPr>
      <w:r>
        <w:t>En este caso, existe 1 o más notas:</w:t>
      </w:r>
    </w:p>
    <w:p w14:paraId="52688194" w14:textId="77777777" w:rsidR="00C846C6" w:rsidRDefault="00C846C6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0E220616" wp14:editId="4A50297F">
                <wp:extent cx="5772150" cy="3476625"/>
                <wp:effectExtent l="76200" t="57150" r="95250" b="123825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3618F" w14:textId="77777777" w:rsidR="00082420" w:rsidRPr="00846D12" w:rsidRDefault="00082420" w:rsidP="0016632B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  SIADES</w:t>
                            </w:r>
                          </w:p>
                          <w:p w14:paraId="1B426FE3" w14:textId="77777777" w:rsidR="00082420" w:rsidRDefault="00082420" w:rsidP="0016632B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Sistema Integral de Administración del Estudiante</w:t>
                            </w:r>
                          </w:p>
                          <w:p w14:paraId="5ECB0F23" w14:textId="77777777" w:rsidR="00082420" w:rsidRPr="0016632B" w:rsidRDefault="00082420" w:rsidP="0016632B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Listando notas</w:t>
                            </w:r>
                          </w:p>
                          <w:p w14:paraId="2F1089FB" w14:textId="77777777" w:rsidR="00082420" w:rsidRPr="0038706C" w:rsidRDefault="00082420" w:rsidP="0016632B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88A3AFA" w14:textId="77777777" w:rsidR="00082420" w:rsidRPr="0038706C" w:rsidRDefault="00082420" w:rsidP="0016632B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870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16632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Comprar </w:t>
                            </w:r>
                            <w:proofErr w:type="spellStart"/>
                            <w:r w:rsidRPr="0016632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cu</w:t>
                            </w:r>
                            <w:proofErr w:type="spellEnd"/>
                            <w:r w:rsidRPr="003870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14:paraId="5A0545A9" w14:textId="77777777" w:rsidR="00082420" w:rsidRPr="0038706C" w:rsidRDefault="00082420" w:rsidP="0016632B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74E511E" w14:textId="77777777" w:rsidR="00082420" w:rsidRPr="0038706C" w:rsidRDefault="00082420" w:rsidP="0016632B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870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59026B" id="Cuadro de texto 10" o:spid="_x0000_s1030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1.3mm,,1.3mm">
                  <w:txbxContent>
                    <w:p w:rsidR="00082420" w:rsidRPr="00846D12" w:rsidRDefault="00082420" w:rsidP="0016632B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  SIADES</w:t>
                      </w:r>
                    </w:p>
                    <w:p w:rsidR="00082420" w:rsidRDefault="00082420" w:rsidP="0016632B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Sistema Integral de Administración del Estudiante</w:t>
                      </w:r>
                    </w:p>
                    <w:p w:rsidR="00082420" w:rsidRPr="0016632B" w:rsidRDefault="00082420" w:rsidP="0016632B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Listando notas</w:t>
                      </w:r>
                    </w:p>
                    <w:p w:rsidR="00082420" w:rsidRPr="0038706C" w:rsidRDefault="00082420" w:rsidP="0016632B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38706C" w:rsidRDefault="00082420" w:rsidP="0016632B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870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 w:rsidRPr="0016632B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Comprar cu</w:t>
                      </w:r>
                      <w:r w:rsidRPr="003870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</w:p>
                    <w:p w:rsidR="00082420" w:rsidRPr="0038706C" w:rsidRDefault="00082420" w:rsidP="0016632B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38706C" w:rsidRDefault="00082420" w:rsidP="0016632B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870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3FE79B" w14:textId="77777777" w:rsidR="00FD361A" w:rsidRDefault="00FD361A" w:rsidP="00230376">
      <w:pPr>
        <w:spacing w:after="0" w:line="360" w:lineRule="auto"/>
        <w:jc w:val="both"/>
      </w:pPr>
      <w:r>
        <w:br w:type="page"/>
      </w:r>
    </w:p>
    <w:p w14:paraId="44A4DACF" w14:textId="77777777" w:rsidR="00116298" w:rsidRDefault="00116298" w:rsidP="00230376">
      <w:pPr>
        <w:spacing w:after="0" w:line="360" w:lineRule="auto"/>
        <w:jc w:val="both"/>
      </w:pPr>
      <w:r>
        <w:lastRenderedPageBreak/>
        <w:t>Si no se han creado notas, se muestra la siguiente pantalla:</w:t>
      </w:r>
    </w:p>
    <w:p w14:paraId="036B0534" w14:textId="77777777" w:rsidR="00C45F7C" w:rsidRDefault="00116298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0054CD20" wp14:editId="504DEBE3">
                <wp:extent cx="5772150" cy="3476625"/>
                <wp:effectExtent l="76200" t="57150" r="95250" b="123825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9F26F" w14:textId="77777777" w:rsidR="00082420" w:rsidRPr="00FD361A" w:rsidRDefault="00082420" w:rsidP="00FD36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45E645DE" w14:textId="77777777" w:rsidR="00082420" w:rsidRPr="00FD361A" w:rsidRDefault="00082420" w:rsidP="00FD36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de Administración del Estudiante</w:t>
                            </w:r>
                          </w:p>
                          <w:p w14:paraId="2E1342AC" w14:textId="77777777" w:rsidR="00082420" w:rsidRPr="0038706C" w:rsidRDefault="00082420" w:rsidP="00FD36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Listando notas</w:t>
                            </w:r>
                          </w:p>
                          <w:p w14:paraId="33F17EFA" w14:textId="77777777" w:rsidR="00082420" w:rsidRDefault="00082420" w:rsidP="00FD36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2A10307" w14:textId="77777777" w:rsidR="00082420" w:rsidRDefault="00082420" w:rsidP="00FD36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870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 existe ninguna nota.</w:t>
                            </w:r>
                          </w:p>
                          <w:p w14:paraId="05FE04F4" w14:textId="77777777" w:rsidR="00082420" w:rsidRDefault="00082420" w:rsidP="00FD36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D10BD35" w14:textId="77777777" w:rsidR="00082420" w:rsidRPr="0038706C" w:rsidRDefault="00082420" w:rsidP="00FD36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870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Crea una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nota </w:t>
                            </w:r>
                            <w:r w:rsidRPr="003870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 el comando Añadir nota.</w:t>
                            </w:r>
                          </w:p>
                          <w:p w14:paraId="06379FC8" w14:textId="77777777" w:rsidR="00082420" w:rsidRPr="0038706C" w:rsidRDefault="00082420" w:rsidP="00FD36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EF96325" w14:textId="77777777" w:rsidR="00082420" w:rsidRPr="0038706C" w:rsidRDefault="00082420" w:rsidP="00FD36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870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FB56A0" id="Cuadro de texto 4" o:spid="_x0000_s1031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1.3mm,,1.3mm">
                  <w:txbxContent>
                    <w:p w:rsidR="00082420" w:rsidRPr="00FD361A" w:rsidRDefault="00082420" w:rsidP="00FD36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FD361A" w:rsidRDefault="00082420" w:rsidP="00FD36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de Administración del Estudiante</w:t>
                      </w:r>
                    </w:p>
                    <w:p w:rsidR="00082420" w:rsidRPr="0038706C" w:rsidRDefault="00082420" w:rsidP="00FD36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Listando notas</w:t>
                      </w:r>
                    </w:p>
                    <w:p w:rsidR="00082420" w:rsidRDefault="00082420" w:rsidP="00FD36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FD36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870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 existe ninguna nota.</w:t>
                      </w:r>
                    </w:p>
                    <w:p w:rsidR="00082420" w:rsidRDefault="00082420" w:rsidP="00FD36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38706C" w:rsidRDefault="00082420" w:rsidP="00FD36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870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Crea una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nota </w:t>
                      </w:r>
                      <w:r w:rsidRPr="003870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 el comando Añadir nota.</w:t>
                      </w:r>
                    </w:p>
                    <w:p w:rsidR="00082420" w:rsidRPr="0038706C" w:rsidRDefault="00082420" w:rsidP="00FD36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38706C" w:rsidRDefault="00082420" w:rsidP="00FD36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870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45F7C">
        <w:br w:type="page"/>
      </w:r>
    </w:p>
    <w:p w14:paraId="3BB352BD" w14:textId="77777777" w:rsidR="003925B7" w:rsidRDefault="003925B7" w:rsidP="00230376">
      <w:pPr>
        <w:pStyle w:val="Ttulo3"/>
        <w:spacing w:after="0" w:line="360" w:lineRule="auto"/>
        <w:jc w:val="both"/>
      </w:pPr>
      <w:bookmarkStart w:id="4" w:name="_Toc112438342"/>
      <w:r>
        <w:lastRenderedPageBreak/>
        <w:t>Modificar nota</w:t>
      </w:r>
      <w:bookmarkEnd w:id="4"/>
    </w:p>
    <w:p w14:paraId="6979F500" w14:textId="77777777" w:rsidR="00C846C6" w:rsidRDefault="00B63DA7" w:rsidP="00230376">
      <w:pPr>
        <w:spacing w:after="0" w:line="360" w:lineRule="auto"/>
        <w:jc w:val="both"/>
      </w:pPr>
      <w:r>
        <w:t xml:space="preserve">Al </w:t>
      </w:r>
      <w:r w:rsidR="00FB41D0">
        <w:t xml:space="preserve">ejecutar este comando </w:t>
      </w:r>
      <w:r>
        <w:t xml:space="preserve">se </w:t>
      </w:r>
      <w:r w:rsidR="00C846C6">
        <w:t xml:space="preserve">enumeran las notas y se </w:t>
      </w:r>
      <w:r>
        <w:t xml:space="preserve">solicita seleccionar una para </w:t>
      </w:r>
      <w:r w:rsidR="00C846C6">
        <w:t xml:space="preserve">modificar, entonces se muestra el contenido actual </w:t>
      </w:r>
      <w:r w:rsidR="00B57352">
        <w:t xml:space="preserve">de la nota seleccionada </w:t>
      </w:r>
      <w:r w:rsidR="00C846C6">
        <w:t>y se solicita el nuevo contenido:</w:t>
      </w:r>
    </w:p>
    <w:p w14:paraId="06B8E0C3" w14:textId="77777777" w:rsidR="00C846C6" w:rsidRDefault="00C846C6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585F4433" wp14:editId="59C82D7F">
                <wp:extent cx="5772150" cy="3476625"/>
                <wp:effectExtent l="76200" t="57150" r="95250" b="123825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4BA0F" w14:textId="77777777" w:rsidR="00082420" w:rsidRPr="00FD361A" w:rsidRDefault="00082420" w:rsidP="006723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7132D6D2" w14:textId="77777777" w:rsidR="00082420" w:rsidRPr="00FD361A" w:rsidRDefault="00082420" w:rsidP="006723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de Administración del Estudiante</w:t>
                            </w:r>
                          </w:p>
                          <w:p w14:paraId="46681C6B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ind w:left="3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Modificar nota</w:t>
                            </w:r>
                          </w:p>
                          <w:p w14:paraId="2316FE87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42F49B9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la nota a modificar:</w:t>
                            </w:r>
                          </w:p>
                          <w:p w14:paraId="652C1F63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8BD095B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Comprar </w:t>
                            </w:r>
                            <w:proofErr w:type="spellStart"/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14:paraId="371CD395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7EDC7B4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 w:rsidRPr="003175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</w:p>
                          <w:p w14:paraId="281336A8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424A4F3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el nuevo contenido de la nota</w:t>
                            </w:r>
                          </w:p>
                          <w:p w14:paraId="0CD8B08F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FFA0CDA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 Máximo 70 caracteres</w:t>
                            </w:r>
                          </w:p>
                          <w:p w14:paraId="66CBFC28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 Solo se permiten las letras del alfabeto español (incluyendo los acentos) y los siguientes caracteres: ¡!"#$%&amp;/()=¿?*.,-_</w:t>
                            </w:r>
                          </w:p>
                          <w:p w14:paraId="3A957933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3577E3C" w14:textId="77777777" w:rsidR="00082420" w:rsidRPr="00613F43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Contenido actual de la nota: </w:t>
                            </w: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Comprar cuaderno de cuadrícula</w:t>
                            </w:r>
                          </w:p>
                          <w:p w14:paraId="1E927C12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4AE81D2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 w:rsidRPr="00D5487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Comprar cuaderno profesional de cuadrícula chica</w:t>
                            </w:r>
                          </w:p>
                          <w:p w14:paraId="65B759D6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5FE4D05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Nota modificada.</w:t>
                            </w:r>
                          </w:p>
                          <w:p w14:paraId="47DD9055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9F6ECB7" w14:textId="77777777" w:rsidR="00082420" w:rsidRPr="00C309AB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DF14A9" id="Cuadro de texto 8" o:spid="_x0000_s1032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6723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FD361A" w:rsidRDefault="00082420" w:rsidP="006723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de Administración del Estudiante</w:t>
                      </w: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ind w:left="3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Modificar nota</w:t>
                      </w: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la nota a modificar:</w:t>
                      </w: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Comprar cu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 w:rsidRPr="0031751D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</w:t>
                      </w: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el nuevo contenido de la nota</w:t>
                      </w: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 Máximo 70 caracteres</w:t>
                      </w: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 Solo se permiten las letras del alfabeto español (incluyendo los acentos) y los siguientes caracteres: ¡!"#$%&amp;/()=¿?*.,-_</w:t>
                      </w: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613F43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Contenido actual de la nota: </w:t>
                      </w: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Comprar cuaderno de cuadrícula</w:t>
                      </w: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 w:rsidRPr="00D54878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Comprar cuaderno profesional de cuadrícula chica</w:t>
                      </w: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Nota modificada.</w:t>
                      </w: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C309AB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93518F" w14:textId="77777777" w:rsidR="00CF2DD6" w:rsidRDefault="00CF2DD6" w:rsidP="00230376">
      <w:pPr>
        <w:spacing w:after="0" w:line="360" w:lineRule="auto"/>
        <w:jc w:val="both"/>
      </w:pPr>
      <w:r>
        <w:t>Aplican las mismas restricciones que para crear una nueva nota.</w:t>
      </w:r>
    </w:p>
    <w:p w14:paraId="17ACC80C" w14:textId="77777777" w:rsidR="00C846C6" w:rsidRDefault="00C846C6" w:rsidP="00230376">
      <w:pPr>
        <w:spacing w:after="0" w:line="360" w:lineRule="auto"/>
        <w:jc w:val="both"/>
      </w:pPr>
      <w:r>
        <w:br w:type="page"/>
      </w:r>
    </w:p>
    <w:p w14:paraId="5A8339D1" w14:textId="77777777" w:rsidR="00262A50" w:rsidRDefault="00B94DB4" w:rsidP="00230376">
      <w:pPr>
        <w:pStyle w:val="Ttulo3"/>
        <w:spacing w:after="0" w:line="360" w:lineRule="auto"/>
        <w:jc w:val="both"/>
      </w:pPr>
      <w:bookmarkStart w:id="5" w:name="_Toc112438343"/>
      <w:r>
        <w:lastRenderedPageBreak/>
        <w:t>Visualizar</w:t>
      </w:r>
      <w:r w:rsidR="00C846C6">
        <w:t xml:space="preserve"> nota</w:t>
      </w:r>
      <w:bookmarkEnd w:id="5"/>
    </w:p>
    <w:p w14:paraId="774DEF5F" w14:textId="77777777" w:rsidR="00C846C6" w:rsidRDefault="00262A50" w:rsidP="00230376">
      <w:pPr>
        <w:spacing w:after="0" w:line="360" w:lineRule="auto"/>
        <w:jc w:val="both"/>
      </w:pPr>
      <w:r>
        <w:t xml:space="preserve">Este comando solicitará </w:t>
      </w:r>
      <w:r w:rsidR="00C619DF">
        <w:t xml:space="preserve">seleccionar </w:t>
      </w:r>
      <w:r>
        <w:t>una nota</w:t>
      </w:r>
      <w:r w:rsidR="00C846C6">
        <w:t xml:space="preserve">, </w:t>
      </w:r>
      <w:r>
        <w:t>de la que mostrará</w:t>
      </w:r>
      <w:r w:rsidR="00C846C6">
        <w:t xml:space="preserve"> </w:t>
      </w:r>
      <w:r>
        <w:t xml:space="preserve">su contenido </w:t>
      </w:r>
      <w:r w:rsidR="00BE4472">
        <w:t xml:space="preserve">completo </w:t>
      </w:r>
      <w:r>
        <w:t>así como</w:t>
      </w:r>
      <w:r w:rsidR="00C846C6">
        <w:t xml:space="preserve"> </w:t>
      </w:r>
      <w:r>
        <w:t xml:space="preserve">su </w:t>
      </w:r>
      <w:r w:rsidR="00C846C6">
        <w:t xml:space="preserve">fecha </w:t>
      </w:r>
      <w:r w:rsidR="00263666">
        <w:t xml:space="preserve">y hora </w:t>
      </w:r>
      <w:r w:rsidR="00C846C6">
        <w:t>de creación:</w:t>
      </w:r>
    </w:p>
    <w:p w14:paraId="03E517A9" w14:textId="77777777" w:rsidR="00C846C6" w:rsidRDefault="00C846C6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6F863A39" wp14:editId="0B749BCA">
                <wp:extent cx="5772150" cy="3476625"/>
                <wp:effectExtent l="76200" t="57150" r="95250" b="123825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EA299" w14:textId="77777777" w:rsidR="00082420" w:rsidRPr="00FD361A" w:rsidRDefault="00082420" w:rsidP="00C30B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0DC08D6B" w14:textId="77777777" w:rsidR="00082420" w:rsidRPr="00FD361A" w:rsidRDefault="00082420" w:rsidP="00C30B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de Administración del Estudiante</w:t>
                            </w:r>
                          </w:p>
                          <w:p w14:paraId="2EFE0070" w14:textId="77777777" w:rsidR="00082420" w:rsidRDefault="00082420" w:rsidP="00C30B49">
                            <w:pPr>
                              <w:shd w:val="clear" w:color="auto" w:fill="000000" w:themeFill="text1"/>
                              <w:spacing w:after="0" w:line="240" w:lineRule="auto"/>
                              <w:ind w:left="3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Visualizar nota</w:t>
                            </w:r>
                          </w:p>
                          <w:p w14:paraId="616395DD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4791C92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una nota:</w:t>
                            </w:r>
                          </w:p>
                          <w:p w14:paraId="7549EC58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FFCEDF8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Comprar </w:t>
                            </w:r>
                            <w:proofErr w:type="spellStart"/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14:paraId="154222A1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53744AB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 w:rsidRPr="0012299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</w:p>
                          <w:p w14:paraId="54522737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EB753AD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30/01/</w:t>
                            </w:r>
                            <w:r w:rsidRPr="00A1360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2022</w:t>
                            </w: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05:35 p.m.</w:t>
                            </w:r>
                          </w:p>
                          <w:p w14:paraId="0A1206DE" w14:textId="77777777" w:rsidR="00082420" w:rsidRPr="00613F43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Comprar cuaderno profesional de cuadrícula chica</w:t>
                            </w:r>
                          </w:p>
                          <w:p w14:paraId="709E1F3A" w14:textId="77777777" w:rsidR="00082420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D20F731" w14:textId="77777777" w:rsidR="00082420" w:rsidRPr="00C309AB" w:rsidRDefault="00082420" w:rsidP="00C846C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3722E1" id="Cuadro de texto 9" o:spid="_x0000_s1033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C30B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FD361A" w:rsidRDefault="00082420" w:rsidP="00C30B4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de Administración del Estudiante</w:t>
                      </w:r>
                    </w:p>
                    <w:p w:rsidR="00082420" w:rsidRDefault="00082420" w:rsidP="00C30B49">
                      <w:pPr>
                        <w:shd w:val="clear" w:color="auto" w:fill="000000" w:themeFill="text1"/>
                        <w:spacing w:after="0" w:line="240" w:lineRule="auto"/>
                        <w:ind w:left="3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Visualizar nota</w:t>
                      </w: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una nota:</w:t>
                      </w: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Comprar cu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 w:rsidRPr="0012299A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</w:t>
                      </w: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30/01/</w:t>
                      </w:r>
                      <w:r w:rsidRPr="00A1360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2022</w:t>
                      </w: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05:35 p.m.</w:t>
                      </w:r>
                    </w:p>
                    <w:p w:rsidR="00082420" w:rsidRPr="00613F43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Comprar cuaderno profesional de cuadrícula chica</w:t>
                      </w:r>
                    </w:p>
                    <w:p w:rsidR="00082420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C309AB" w:rsidRDefault="00082420" w:rsidP="00C846C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C96386" w14:textId="77777777" w:rsidR="001117E0" w:rsidRPr="001117E0" w:rsidRDefault="00C846C6" w:rsidP="00230376">
      <w:pPr>
        <w:spacing w:after="0" w:line="360" w:lineRule="auto"/>
        <w:jc w:val="both"/>
      </w:pPr>
      <w:r>
        <w:br w:type="page"/>
      </w:r>
    </w:p>
    <w:p w14:paraId="76FBB6D6" w14:textId="77777777" w:rsidR="004C2C23" w:rsidRDefault="004C2C23" w:rsidP="00230376">
      <w:pPr>
        <w:pStyle w:val="Ttulo3"/>
        <w:spacing w:after="0" w:line="360" w:lineRule="auto"/>
        <w:jc w:val="both"/>
      </w:pPr>
      <w:bookmarkStart w:id="6" w:name="_Toc112438344"/>
      <w:r>
        <w:lastRenderedPageBreak/>
        <w:t>Eliminar nota</w:t>
      </w:r>
      <w:bookmarkEnd w:id="6"/>
    </w:p>
    <w:p w14:paraId="31A2218F" w14:textId="77777777" w:rsidR="004C2C23" w:rsidRDefault="004C2C23" w:rsidP="00230376">
      <w:pPr>
        <w:spacing w:after="0" w:line="360" w:lineRule="auto"/>
        <w:jc w:val="both"/>
      </w:pPr>
      <w:r>
        <w:t>Este comando elimina la nota seleccionada. Se mostrará el contenido completo de la nota y se solicitará confirmación antes de eliminarla:</w:t>
      </w:r>
    </w:p>
    <w:p w14:paraId="33EE417E" w14:textId="77777777" w:rsidR="004C2C23" w:rsidRDefault="004C2C23" w:rsidP="00230376">
      <w:pPr>
        <w:spacing w:after="0" w:line="360" w:lineRule="auto"/>
        <w:jc w:val="both"/>
      </w:pPr>
      <w:r>
        <w:t>Caso 1, se confirmó la eliminación de la nota:</w:t>
      </w:r>
    </w:p>
    <w:p w14:paraId="565350BE" w14:textId="77777777" w:rsidR="004C2C23" w:rsidRDefault="004C2C23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13894A42" wp14:editId="14F29075">
                <wp:extent cx="5772150" cy="3476625"/>
                <wp:effectExtent l="76200" t="57150" r="95250" b="123825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5E763" w14:textId="77777777" w:rsidR="00082420" w:rsidRPr="00FD361A" w:rsidRDefault="00082420" w:rsidP="004C2C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018A9C9B" w14:textId="77777777" w:rsidR="00082420" w:rsidRPr="00FD361A" w:rsidRDefault="00082420" w:rsidP="004C2C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de Administración del Estudiante</w:t>
                            </w:r>
                          </w:p>
                          <w:p w14:paraId="3DA69F68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ind w:left="3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Eliminar nota</w:t>
                            </w:r>
                          </w:p>
                          <w:p w14:paraId="3C3E1BFE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5C4C1F4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la nota que quieres eliminar:</w:t>
                            </w:r>
                          </w:p>
                          <w:p w14:paraId="58518FF2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C0C1CBE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Comprar </w:t>
                            </w:r>
                            <w:proofErr w:type="spellStart"/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14:paraId="07B77919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4AD5FEB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 w:rsidRPr="0012299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</w:p>
                          <w:p w14:paraId="2A4577D0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6123E4E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Nota #</w:t>
                            </w:r>
                            <w:r w:rsidRPr="00141DC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4ED04B6" w14:textId="77777777" w:rsidR="00082420" w:rsidRPr="00CD3868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30/01/</w:t>
                            </w:r>
                            <w:r w:rsidRPr="00A1360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2022</w:t>
                            </w: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05:35 p.m.</w:t>
                            </w:r>
                          </w:p>
                          <w:p w14:paraId="53DA93CE" w14:textId="77777777" w:rsidR="00082420" w:rsidRPr="00613F43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Comprar cuaderno profesional de cuadrícula chica</w:t>
                            </w:r>
                          </w:p>
                          <w:p w14:paraId="03652FF0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BECC574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¿Estás seguro que quieres eliminar esta nota? [S/N] /&gt; </w:t>
                            </w:r>
                            <w:r w:rsidRPr="000671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S</w:t>
                            </w:r>
                          </w:p>
                          <w:p w14:paraId="255FE6FB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B2CFDFA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Nota eliminada.</w:t>
                            </w:r>
                          </w:p>
                          <w:p w14:paraId="38185502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8820ADD" w14:textId="77777777" w:rsidR="00082420" w:rsidRPr="00C309AB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166739" id="Cuadro de texto 11" o:spid="_x0000_s1034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4C2C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FD361A" w:rsidRDefault="00082420" w:rsidP="004C2C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de Administración del Estudiante</w:t>
                      </w: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ind w:left="3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Eliminar nota</w:t>
                      </w: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la nota que quieres eliminar:</w:t>
                      </w: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Comprar cu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 w:rsidRPr="0012299A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</w:t>
                      </w: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Nota #</w:t>
                      </w:r>
                      <w:r w:rsidRPr="00141DC4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</w:p>
                    <w:p w:rsidR="00082420" w:rsidRPr="00CD3868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30/01/</w:t>
                      </w:r>
                      <w:r w:rsidRPr="00A1360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2022</w:t>
                      </w: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05:35 p.m.</w:t>
                      </w:r>
                    </w:p>
                    <w:p w:rsidR="00082420" w:rsidRPr="00613F43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Comprar cuaderno profesional de cuadrícula chica</w:t>
                      </w: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¿Estás seguro que quieres eliminar esta nota? [S/N] /&gt; </w:t>
                      </w:r>
                      <w:r w:rsidRPr="0006712D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S</w:t>
                      </w: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Nota eliminada.</w:t>
                      </w: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C309AB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4D7E49" w14:textId="77777777" w:rsidR="004C2C23" w:rsidRDefault="004C2C23" w:rsidP="00230376">
      <w:pPr>
        <w:spacing w:after="0" w:line="360" w:lineRule="auto"/>
        <w:jc w:val="both"/>
      </w:pPr>
      <w:r>
        <w:br w:type="page"/>
      </w:r>
    </w:p>
    <w:p w14:paraId="18F29AA0" w14:textId="77777777" w:rsidR="004C2C23" w:rsidRDefault="004C2C23" w:rsidP="00230376">
      <w:pPr>
        <w:spacing w:after="0" w:line="360" w:lineRule="auto"/>
        <w:jc w:val="both"/>
      </w:pPr>
      <w:r>
        <w:lastRenderedPageBreak/>
        <w:t>Caso 2, se canceló la eliminación de la nota:</w:t>
      </w:r>
    </w:p>
    <w:p w14:paraId="2E22B961" w14:textId="77777777" w:rsidR="004C2C23" w:rsidRDefault="004C2C23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389CA11C" wp14:editId="6BDD8962">
                <wp:extent cx="5772150" cy="3476625"/>
                <wp:effectExtent l="76200" t="57150" r="95250" b="123825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BBDEA" w14:textId="77777777" w:rsidR="00082420" w:rsidRPr="00FD361A" w:rsidRDefault="00082420" w:rsidP="004C2C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0041725C" w14:textId="77777777" w:rsidR="00082420" w:rsidRPr="00FD361A" w:rsidRDefault="00082420" w:rsidP="004C2C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de Administración del Estudiante</w:t>
                            </w:r>
                          </w:p>
                          <w:p w14:paraId="69CCD750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ind w:left="3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Eliminar nota</w:t>
                            </w:r>
                          </w:p>
                          <w:p w14:paraId="726D091F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C03DDE0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la nota que quieres eliminar:</w:t>
                            </w:r>
                          </w:p>
                          <w:p w14:paraId="1B63BEB5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C97E18C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Comprar </w:t>
                            </w:r>
                            <w:proofErr w:type="spellStart"/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14:paraId="49B48FC0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EFB9510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 w:rsidRPr="0012299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</w:p>
                          <w:p w14:paraId="04925843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D50C6D2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Nota #</w:t>
                            </w:r>
                            <w:r w:rsidRPr="00141DC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EE8673E" w14:textId="77777777" w:rsidR="00082420" w:rsidRPr="00CD3868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30/01/</w:t>
                            </w:r>
                            <w:r w:rsidRPr="00A1360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2022</w:t>
                            </w: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05:35 p.m.</w:t>
                            </w:r>
                          </w:p>
                          <w:p w14:paraId="54CD803A" w14:textId="77777777" w:rsidR="00082420" w:rsidRPr="00613F43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Comprar cuaderno profesional de cuadrícula chica</w:t>
                            </w:r>
                          </w:p>
                          <w:p w14:paraId="6ABD0E94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1E537FA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¿Estás seguro que quieres eliminar esta nota? [S/N] 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N</w:t>
                            </w:r>
                          </w:p>
                          <w:p w14:paraId="01A16776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80AD43D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Eliminación cancelada.</w:t>
                            </w:r>
                          </w:p>
                          <w:p w14:paraId="427CEEBE" w14:textId="77777777" w:rsidR="00082420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DDFD869" w14:textId="77777777" w:rsidR="00082420" w:rsidRPr="00C309AB" w:rsidRDefault="00082420" w:rsidP="004C2C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080F0C" id="Cuadro de texto 5" o:spid="_x0000_s1035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4C2C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FD361A" w:rsidRDefault="00082420" w:rsidP="004C2C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de Administración del Estudiante</w:t>
                      </w: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ind w:left="3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Eliminar nota</w:t>
                      </w: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la nota que quieres eliminar:</w:t>
                      </w: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Comprar cu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 w:rsidRPr="0012299A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</w:t>
                      </w: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Nota #</w:t>
                      </w:r>
                      <w:r w:rsidRPr="00141DC4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</w:p>
                    <w:p w:rsidR="00082420" w:rsidRPr="00CD3868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30/01/</w:t>
                      </w:r>
                      <w:r w:rsidRPr="00A1360A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2022</w:t>
                      </w: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05:35 p.m.</w:t>
                      </w:r>
                    </w:p>
                    <w:p w:rsidR="00082420" w:rsidRPr="00613F43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Comprar cuaderno profesional de cuadrícula chica</w:t>
                      </w: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¿Estás seguro que quieres eliminar esta nota? [S/N] 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N</w:t>
                      </w: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Eliminación cancelada.</w:t>
                      </w:r>
                    </w:p>
                    <w:p w:rsidR="00082420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C309AB" w:rsidRDefault="00082420" w:rsidP="004C2C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2E7C22" w14:textId="77777777" w:rsidR="004C2C23" w:rsidRDefault="004C2C23" w:rsidP="00230376">
      <w:pPr>
        <w:spacing w:after="0" w:line="360" w:lineRule="auto"/>
        <w:jc w:val="both"/>
      </w:pPr>
      <w:r>
        <w:br w:type="page"/>
      </w:r>
    </w:p>
    <w:p w14:paraId="635CD92D" w14:textId="77777777" w:rsidR="0099659F" w:rsidRDefault="0099659F" w:rsidP="00230376">
      <w:pPr>
        <w:pStyle w:val="Ttulo2"/>
        <w:spacing w:after="0" w:line="360" w:lineRule="auto"/>
        <w:jc w:val="both"/>
      </w:pPr>
      <w:bookmarkStart w:id="7" w:name="_Toc112438345"/>
      <w:r w:rsidRPr="005D0110">
        <w:lastRenderedPageBreak/>
        <w:t>Tareas</w:t>
      </w:r>
      <w:bookmarkEnd w:id="7"/>
    </w:p>
    <w:p w14:paraId="7C046F5B" w14:textId="77777777" w:rsidR="0099659F" w:rsidRDefault="0099659F" w:rsidP="00230376">
      <w:pPr>
        <w:spacing w:after="0" w:line="360" w:lineRule="auto"/>
        <w:jc w:val="both"/>
      </w:pPr>
      <w:r>
        <w:t>El submenú tareas ayuda a admi</w:t>
      </w:r>
      <w:r w:rsidR="00836219">
        <w:t>nistrar las tareas realizadas</w:t>
      </w:r>
      <w:r>
        <w:t>.</w:t>
      </w:r>
    </w:p>
    <w:p w14:paraId="5130F85C" w14:textId="77777777" w:rsidR="0099659F" w:rsidRDefault="0099659F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2CEC691E" wp14:editId="048968C3">
                <wp:extent cx="5772150" cy="3476625"/>
                <wp:effectExtent l="76200" t="57150" r="95250" b="123825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BAFA4" w14:textId="77777777" w:rsidR="00082420" w:rsidRPr="00FD361A" w:rsidRDefault="00082420" w:rsidP="009965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3E1E06F0" w14:textId="77777777" w:rsidR="00082420" w:rsidRPr="00C309AB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20FCEF4B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TAREAS</w:t>
                            </w:r>
                          </w:p>
                          <w:p w14:paraId="2274DC60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8371754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una opción:</w:t>
                            </w:r>
                          </w:p>
                          <w:p w14:paraId="7486E427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5EBA912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a) Añadir tarea</w:t>
                            </w:r>
                          </w:p>
                          <w:p w14:paraId="6CC20FF2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m) Modificar tarea</w:t>
                            </w:r>
                          </w:p>
                          <w:p w14:paraId="6BEAB338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l) Listar tareas</w:t>
                            </w:r>
                          </w:p>
                          <w:p w14:paraId="25EA525F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d) Mostrar detalles de tarea</w:t>
                            </w:r>
                          </w:p>
                          <w:p w14:paraId="2966D710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v) Visualizar materia</w:t>
                            </w:r>
                          </w:p>
                          <w:p w14:paraId="69553E67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e) Eliminar tarea</w:t>
                            </w:r>
                          </w:p>
                          <w:p w14:paraId="0647DB19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DAD1438" w14:textId="77777777" w:rsidR="00505DBB" w:rsidRDefault="00505DBB" w:rsidP="00505DBB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s) Salir al menú principal</w:t>
                            </w:r>
                          </w:p>
                          <w:p w14:paraId="43ED5C6B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3FF57EE" w14:textId="77777777" w:rsidR="00082420" w:rsidRPr="00C309AB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/&gt;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5B6B29" id="Cuadro de texto 7" o:spid="_x0000_s1036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99659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TAREAS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una opción: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a) Añadir tarea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m) Modificar tarea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l) Listar tareas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d) Mostrar detalles de tarea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v) Visualizar materia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e) Eliminar tarea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505DBB" w:rsidRDefault="00505DBB" w:rsidP="00505DBB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s) Salir al menú principal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C309AB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/&gt;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B4B677" w14:textId="77777777" w:rsidR="0099659F" w:rsidRDefault="0099659F" w:rsidP="00230376">
      <w:pPr>
        <w:spacing w:after="0" w:line="360" w:lineRule="auto"/>
        <w:jc w:val="both"/>
      </w:pPr>
      <w:r>
        <w:br w:type="page"/>
      </w:r>
    </w:p>
    <w:p w14:paraId="55C8D34A" w14:textId="77777777" w:rsidR="0099659F" w:rsidRDefault="0099659F" w:rsidP="00230376">
      <w:pPr>
        <w:pStyle w:val="Ttulo3"/>
        <w:spacing w:after="0" w:line="360" w:lineRule="auto"/>
        <w:jc w:val="both"/>
      </w:pPr>
      <w:bookmarkStart w:id="8" w:name="_Toc112438346"/>
      <w:r>
        <w:lastRenderedPageBreak/>
        <w:t>Añadir tarea</w:t>
      </w:r>
      <w:bookmarkEnd w:id="8"/>
    </w:p>
    <w:p w14:paraId="145E927B" w14:textId="77777777" w:rsidR="0099659F" w:rsidRDefault="0099659F" w:rsidP="00230376">
      <w:pPr>
        <w:spacing w:after="0" w:line="360" w:lineRule="auto"/>
        <w:jc w:val="both"/>
      </w:pPr>
      <w:r>
        <w:t>El comando Añadir tarea permite el registro de nuevas tareas en el programa</w:t>
      </w:r>
    </w:p>
    <w:p w14:paraId="0B262EEF" w14:textId="77777777" w:rsidR="0099659F" w:rsidRDefault="0099659F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2684B18C" wp14:editId="4B9BFDE2">
                <wp:extent cx="5772150" cy="3476625"/>
                <wp:effectExtent l="76200" t="57150" r="95250" b="123825"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49853" w14:textId="77777777" w:rsidR="00082420" w:rsidRPr="00FD361A" w:rsidRDefault="00082420" w:rsidP="009965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5D547E18" w14:textId="77777777" w:rsidR="00082420" w:rsidRPr="00C309AB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0D7645AC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Añadir tarea</w:t>
                            </w:r>
                          </w:p>
                          <w:p w14:paraId="0D5BA0FE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F3BEB05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Símbolos de puntuación estándar: ,.¡!“#$%&amp;/()=¿?*-_</w:t>
                            </w:r>
                          </w:p>
                          <w:p w14:paraId="08B3E1E2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7ED3E04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el asunto de la tarea [A-Z, puntuación estándar][3-25]</w:t>
                            </w:r>
                          </w:p>
                          <w:p w14:paraId="63711204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Actividad #0</w:t>
                            </w:r>
                          </w:p>
                          <w:p w14:paraId="03CD1952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la descripción de la tarea [A-Z, puntuación estándar][3-25]</w:t>
                            </w:r>
                          </w:p>
                          <w:p w14:paraId="6E51078C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Análisis del proyecto, realización de pantallas</w:t>
                            </w:r>
                          </w:p>
                          <w:p w14:paraId="359B7EDF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el acrónimo de la materia [A-Z][3-5]</w:t>
                            </w:r>
                          </w:p>
                          <w:p w14:paraId="295EF1FA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POO</w:t>
                            </w:r>
                          </w:p>
                          <w:p w14:paraId="3A75C9CE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3CBB056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Tarea añadida.</w:t>
                            </w:r>
                          </w:p>
                          <w:p w14:paraId="4838BE8A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3F2922B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237B00" id="Cuadro de texto 23" o:spid="_x0000_s1037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99659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Añadir tarea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Símbolos de puntuación estándar: ,.¡!“#$%&amp;/()=¿?*-_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el asunto de la tarea [A-Z, puntuación estándar][3-25]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Actividad #0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la descripción de la tarea [A-Z, puntuación estándar][3-25]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Análisis del proyecto, realización de pantallas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el acrónimo de la materia [A-Z][3-5]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POO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Tarea añadida.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E34DC8" w14:textId="77777777" w:rsidR="0099659F" w:rsidRDefault="0099659F" w:rsidP="00230376">
      <w:pPr>
        <w:spacing w:after="0" w:line="360" w:lineRule="auto"/>
        <w:jc w:val="both"/>
      </w:pPr>
      <w:r>
        <w:br w:type="page"/>
      </w:r>
    </w:p>
    <w:p w14:paraId="752BCC04" w14:textId="77777777" w:rsidR="0099659F" w:rsidRDefault="0099659F" w:rsidP="00230376">
      <w:pPr>
        <w:pStyle w:val="Ttulo3"/>
        <w:spacing w:after="0" w:line="360" w:lineRule="auto"/>
        <w:jc w:val="both"/>
      </w:pPr>
      <w:bookmarkStart w:id="9" w:name="_Toc112438347"/>
      <w:r>
        <w:lastRenderedPageBreak/>
        <w:t>Listar tareas</w:t>
      </w:r>
      <w:bookmarkEnd w:id="9"/>
    </w:p>
    <w:p w14:paraId="2C3EB7E8" w14:textId="77777777" w:rsidR="0099659F" w:rsidRDefault="0099659F" w:rsidP="00230376">
      <w:pPr>
        <w:spacing w:after="0" w:line="360" w:lineRule="auto"/>
        <w:jc w:val="both"/>
      </w:pPr>
      <w:r>
        <w:t>El comando listar tareas enumera las tareas registradas, mostrando solo acrónimo de la materia y asunto de la tarea:</w:t>
      </w:r>
    </w:p>
    <w:p w14:paraId="7D21FBE5" w14:textId="77777777" w:rsidR="0099659F" w:rsidRDefault="0099659F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3A679F85" wp14:editId="345F71AE">
                <wp:extent cx="5772150" cy="3476625"/>
                <wp:effectExtent l="76200" t="57150" r="95250" b="123825"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50442" w14:textId="77777777" w:rsidR="00082420" w:rsidRPr="00FD361A" w:rsidRDefault="00082420" w:rsidP="009965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11C114D2" w14:textId="77777777" w:rsidR="00082420" w:rsidRPr="00C309AB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374882A6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Listar tareas</w:t>
                            </w:r>
                          </w:p>
                          <w:p w14:paraId="73C8E348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CC43E35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[PRO] Actividad #0</w:t>
                            </w:r>
                          </w:p>
                          <w:p w14:paraId="0F937D9B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8464AA6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C11164" id="Cuadro de texto 22" o:spid="_x0000_s1038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99659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Listar tareas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[PRO] Actividad #0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C97E60" w14:textId="77777777" w:rsidR="0099659F" w:rsidRDefault="0099659F" w:rsidP="00230376">
      <w:pPr>
        <w:spacing w:after="0" w:line="360" w:lineRule="auto"/>
        <w:jc w:val="both"/>
      </w:pPr>
      <w:r>
        <w:br w:type="page"/>
      </w:r>
    </w:p>
    <w:p w14:paraId="1C01D7DC" w14:textId="77777777" w:rsidR="0099659F" w:rsidRDefault="0099659F" w:rsidP="00230376">
      <w:pPr>
        <w:pStyle w:val="Ttulo3"/>
        <w:spacing w:after="0" w:line="360" w:lineRule="auto"/>
        <w:jc w:val="both"/>
      </w:pPr>
      <w:bookmarkStart w:id="10" w:name="_Toc112438348"/>
      <w:r>
        <w:lastRenderedPageBreak/>
        <w:t>Modificar tarea</w:t>
      </w:r>
      <w:bookmarkEnd w:id="10"/>
    </w:p>
    <w:p w14:paraId="0DC2C221" w14:textId="77777777" w:rsidR="0099659F" w:rsidRDefault="0099659F" w:rsidP="00230376">
      <w:pPr>
        <w:spacing w:after="0" w:line="360" w:lineRule="auto"/>
        <w:jc w:val="both"/>
      </w:pPr>
      <w:r>
        <w:t>Si se desea, se permite la modificación posterior de las tareas existentes, Se solicitará seleccionar una tarea a modificar, una vez seleccionada, se solicitarán los nuevos datos:</w:t>
      </w:r>
    </w:p>
    <w:p w14:paraId="039E301A" w14:textId="77777777" w:rsidR="0099659F" w:rsidRDefault="0099659F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4C98FB2C" wp14:editId="23E8B475">
                <wp:extent cx="5772150" cy="3476625"/>
                <wp:effectExtent l="76200" t="57150" r="95250" b="123825"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91367" w14:textId="77777777" w:rsidR="00082420" w:rsidRPr="00FD361A" w:rsidRDefault="00082420" w:rsidP="009965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70BA34AD" w14:textId="77777777" w:rsidR="00082420" w:rsidRPr="00C309AB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3283BE05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Modificar tarea</w:t>
                            </w:r>
                          </w:p>
                          <w:p w14:paraId="031D9252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08318BA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la tarea a modificar:</w:t>
                            </w:r>
                          </w:p>
                          <w:p w14:paraId="60584F3E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6E4ECCB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[PRO] Actividad #0</w:t>
                            </w:r>
                          </w:p>
                          <w:p w14:paraId="075CF779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48E9AA0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</w:p>
                          <w:p w14:paraId="3DCEB268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D9F2828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Puntuación estándar: ,.¡!“#$%&amp;/()=¿?*-_</w:t>
                            </w:r>
                          </w:p>
                          <w:p w14:paraId="1DD46159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7A74C80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* Para mantener un valor, presiona Entrar sin ingresar nada</w:t>
                            </w:r>
                          </w:p>
                          <w:p w14:paraId="682EBB0A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3CA683D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el asunto de la tarea [A-Z, puntuación estándar][3-25]</w:t>
                            </w:r>
                          </w:p>
                          <w:p w14:paraId="670DE4CB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Actividad #1</w:t>
                            </w:r>
                          </w:p>
                          <w:p w14:paraId="1B0F2A86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la descripción de la tarea [A-Z, puntuación estándar][3-25]</w:t>
                            </w:r>
                          </w:p>
                          <w:p w14:paraId="2FDF03F0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</w:p>
                          <w:p w14:paraId="19A6DCF1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el acrónimo de la materia [A-Z][3-5]</w:t>
                            </w:r>
                          </w:p>
                          <w:p w14:paraId="3176B95B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</w:p>
                          <w:p w14:paraId="32B1AD8E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55BDDBA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Tarea modificada.</w:t>
                            </w:r>
                          </w:p>
                          <w:p w14:paraId="10560ACE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FE93955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BD068" id="Cuadro de texto 21" o:spid="_x0000_s1039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99659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Modificar tarea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la tarea a modificar: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[PRO] Actividad #0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Puntuación estándar: ,.¡!“#$%&amp;/()=¿?*-_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* Para mantener un valor, presiona Entrar sin ingresar nada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el asunto de la tarea [A-Z, puntuación estándar][3-25]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Actividad #1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la descripción de la tarea [A-Z, puntuación estándar][3-25]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el acrónimo de la materia [A-Z][3-5]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Tarea modificada.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80D31" w14:textId="77777777" w:rsidR="0099659F" w:rsidRDefault="0099659F" w:rsidP="00230376">
      <w:pPr>
        <w:spacing w:after="0" w:line="360" w:lineRule="auto"/>
        <w:jc w:val="both"/>
      </w:pPr>
      <w:r>
        <w:br w:type="page"/>
      </w:r>
    </w:p>
    <w:p w14:paraId="580EF009" w14:textId="77777777" w:rsidR="0099659F" w:rsidRDefault="0099659F" w:rsidP="00230376">
      <w:pPr>
        <w:pStyle w:val="Ttulo3"/>
        <w:spacing w:after="0" w:line="360" w:lineRule="auto"/>
        <w:jc w:val="both"/>
      </w:pPr>
      <w:bookmarkStart w:id="11" w:name="_Toc112438349"/>
      <w:r>
        <w:lastRenderedPageBreak/>
        <w:t>Visualizar tarea</w:t>
      </w:r>
      <w:bookmarkEnd w:id="11"/>
    </w:p>
    <w:p w14:paraId="501B5DF0" w14:textId="77777777" w:rsidR="0099659F" w:rsidRDefault="0099659F" w:rsidP="00230376">
      <w:pPr>
        <w:spacing w:after="0" w:line="360" w:lineRule="auto"/>
        <w:jc w:val="both"/>
      </w:pPr>
      <w:r>
        <w:t>El comando muestra los detalles de la tarea seleccionada.</w:t>
      </w:r>
    </w:p>
    <w:p w14:paraId="44EFA3C4" w14:textId="77777777" w:rsidR="0099659F" w:rsidRDefault="0099659F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315FAE71" wp14:editId="3EB3F8E5">
                <wp:extent cx="5772150" cy="3476625"/>
                <wp:effectExtent l="76200" t="57150" r="95250" b="123825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B665D" w14:textId="77777777" w:rsidR="00082420" w:rsidRPr="00FD361A" w:rsidRDefault="00082420" w:rsidP="009965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5182BEBF" w14:textId="77777777" w:rsidR="00082420" w:rsidRPr="00C309AB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1FDC91BC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Detalles de tarea</w:t>
                            </w:r>
                          </w:p>
                          <w:p w14:paraId="6BCFA5CC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8186E69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la tarea de la que mostrar detalles</w:t>
                            </w:r>
                          </w:p>
                          <w:p w14:paraId="7C5069D0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3F84F31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[PRO] Análisis del proyecto</w:t>
                            </w:r>
                          </w:p>
                          <w:p w14:paraId="5802E3BD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1E7BACE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</w:p>
                          <w:p w14:paraId="31F62EF4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C74105F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Asunto: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Análisis del proyecto</w:t>
                            </w:r>
                          </w:p>
                          <w:p w14:paraId="1BA4F32B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Materia: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Programación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PRO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2116641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Descripción: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Actividad #1 – Análisis del proyecto</w:t>
                            </w:r>
                          </w:p>
                          <w:p w14:paraId="108C96D8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C839E07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F750C4" id="Cuadro de texto 20" o:spid="_x0000_s1040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99659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Detalles de tarea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la tarea de la que mostrar detalles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[PRO] Análisis del proyecto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Asunto: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Análisis del proyecto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Materia: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Programación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PRO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Descripción: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Actividad #1 – Análisis del proyecto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6A7F67" w14:textId="77777777" w:rsidR="0099659F" w:rsidRDefault="0099659F" w:rsidP="00230376">
      <w:pPr>
        <w:spacing w:after="0" w:line="360" w:lineRule="auto"/>
        <w:jc w:val="both"/>
      </w:pPr>
      <w:r>
        <w:br w:type="page"/>
      </w:r>
    </w:p>
    <w:p w14:paraId="68A66D27" w14:textId="77777777" w:rsidR="0099659F" w:rsidRDefault="0099659F" w:rsidP="00230376">
      <w:pPr>
        <w:pStyle w:val="Ttulo3"/>
        <w:spacing w:after="0" w:line="360" w:lineRule="auto"/>
        <w:jc w:val="both"/>
      </w:pPr>
      <w:bookmarkStart w:id="12" w:name="_Toc112438350"/>
      <w:r>
        <w:lastRenderedPageBreak/>
        <w:t>Eliminar tarea</w:t>
      </w:r>
      <w:bookmarkEnd w:id="12"/>
    </w:p>
    <w:p w14:paraId="53B67018" w14:textId="77777777" w:rsidR="0099659F" w:rsidRDefault="0099659F" w:rsidP="00230376">
      <w:pPr>
        <w:spacing w:after="0" w:line="360" w:lineRule="auto"/>
        <w:jc w:val="both"/>
      </w:pPr>
      <w:r>
        <w:t>El comando solicitará seleccionar una tarea, de la que mostrará los detalles y pedirá confirmación antes de eliminarla:</w:t>
      </w:r>
    </w:p>
    <w:p w14:paraId="18F73D63" w14:textId="77777777" w:rsidR="0099659F" w:rsidRDefault="0099659F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19604CD9" wp14:editId="1E70EAA4">
                <wp:extent cx="5772150" cy="3476625"/>
                <wp:effectExtent l="76200" t="57150" r="95250" b="123825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9FF7A" w14:textId="77777777" w:rsidR="00082420" w:rsidRPr="00FD361A" w:rsidRDefault="00082420" w:rsidP="009965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75BAC12F" w14:textId="77777777" w:rsidR="00082420" w:rsidRPr="00C309AB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18922E6C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Eliminar tarea</w:t>
                            </w:r>
                          </w:p>
                          <w:p w14:paraId="3B0BB2F0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ADC6286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la tarea que quieres eliminar:</w:t>
                            </w:r>
                          </w:p>
                          <w:p w14:paraId="03BC9782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50D0E1F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[PRO] Análisis del proyecto</w:t>
                            </w:r>
                          </w:p>
                          <w:p w14:paraId="10E3A86F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8C176D4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</w:p>
                          <w:p w14:paraId="00F867F4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4B8B350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Asunto: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Análisis del proyecto</w:t>
                            </w:r>
                          </w:p>
                          <w:p w14:paraId="4CC3DC54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Materia: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Programación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PRO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0E866C6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Descripción: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Actividad #1 – Análisis del proyecto</w:t>
                            </w:r>
                          </w:p>
                          <w:p w14:paraId="3EBB6EC1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794BE20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¿Estás seguro que quieres eliminar esta tarea? [S/N] 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S</w:t>
                            </w:r>
                          </w:p>
                          <w:p w14:paraId="604EAD8F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5654248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Tarea eliminada.</w:t>
                            </w:r>
                          </w:p>
                          <w:p w14:paraId="58AC9D3F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1195299" w14:textId="77777777" w:rsidR="00082420" w:rsidRDefault="00082420" w:rsidP="0099659F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FEC6D1" id="Cuadro de texto 15" o:spid="_x0000_s1041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99659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Eliminar tarea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la tarea que quieres eliminar: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[PRO] Análisis del proyecto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Asunto: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Análisis del proyecto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Materia: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Programación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PRO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Descripción: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Actividad #1 – Análisis del proyecto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¿Estás seguro que quieres eliminar esta tarea? [S/N] 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S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Tarea eliminada.</w:t>
                      </w: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99659F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FAAB52" w14:textId="77777777" w:rsidR="0099659F" w:rsidRDefault="0099659F" w:rsidP="00230376">
      <w:pPr>
        <w:spacing w:after="0" w:line="360" w:lineRule="auto"/>
        <w:jc w:val="both"/>
      </w:pPr>
      <w:r>
        <w:br w:type="page"/>
      </w:r>
    </w:p>
    <w:p w14:paraId="2E8B5703" w14:textId="77777777" w:rsidR="00AF3C07" w:rsidRDefault="00614A05" w:rsidP="00230376">
      <w:pPr>
        <w:pStyle w:val="Ttulo2"/>
        <w:spacing w:after="0" w:line="360" w:lineRule="auto"/>
        <w:jc w:val="both"/>
      </w:pPr>
      <w:bookmarkStart w:id="13" w:name="_Eliminar_nota"/>
      <w:bookmarkStart w:id="14" w:name="_Toc112438351"/>
      <w:bookmarkEnd w:id="13"/>
      <w:r>
        <w:lastRenderedPageBreak/>
        <w:t>Materias</w:t>
      </w:r>
      <w:bookmarkEnd w:id="14"/>
    </w:p>
    <w:p w14:paraId="3295C8FC" w14:textId="77777777" w:rsidR="00854774" w:rsidRPr="00854774" w:rsidRDefault="00854774" w:rsidP="00230376">
      <w:pPr>
        <w:spacing w:after="0" w:line="360" w:lineRule="auto"/>
        <w:jc w:val="both"/>
      </w:pPr>
      <w:r>
        <w:t xml:space="preserve">El menú de materias </w:t>
      </w:r>
      <w:r w:rsidR="00D621C7">
        <w:t xml:space="preserve">permite categorizar </w:t>
      </w:r>
      <w:r w:rsidR="00CC1A9E">
        <w:t xml:space="preserve">las </w:t>
      </w:r>
      <w:r w:rsidR="00D621C7">
        <w:t>tareas en materias, así como administrar materias</w:t>
      </w:r>
      <w:r w:rsidR="005E79EE">
        <w:t xml:space="preserve"> completas</w:t>
      </w:r>
      <w:r w:rsidR="00D621C7">
        <w:t>.</w:t>
      </w:r>
    </w:p>
    <w:p w14:paraId="374C3C8C" w14:textId="77777777" w:rsidR="00614A05" w:rsidRDefault="00614A05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6CE645D4" wp14:editId="5911D551">
                <wp:extent cx="5772150" cy="3476625"/>
                <wp:effectExtent l="76200" t="57150" r="95250" b="123825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D67A0" w14:textId="77777777" w:rsidR="00082420" w:rsidRPr="00FD361A" w:rsidRDefault="00082420" w:rsidP="002522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5DED5B23" w14:textId="77777777" w:rsidR="00082420" w:rsidRPr="00FD361A" w:rsidRDefault="00082420" w:rsidP="002522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de Administración del Estudiante</w:t>
                            </w:r>
                          </w:p>
                          <w:p w14:paraId="75CE2AD9" w14:textId="77777777" w:rsidR="00082420" w:rsidRDefault="00082420" w:rsidP="002522E2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MATERIAS</w:t>
                            </w:r>
                          </w:p>
                          <w:p w14:paraId="014EBE92" w14:textId="77777777" w:rsidR="00082420" w:rsidRDefault="00082420" w:rsidP="00614A0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4F1A4B4" w14:textId="77777777" w:rsidR="00082420" w:rsidRDefault="00082420" w:rsidP="00614A0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una opción:</w:t>
                            </w:r>
                          </w:p>
                          <w:p w14:paraId="05487A0B" w14:textId="77777777" w:rsidR="00082420" w:rsidRDefault="00082420" w:rsidP="00614A0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87E9F1C" w14:textId="77777777" w:rsidR="00082420" w:rsidRDefault="00082420" w:rsidP="00614A0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a) Añadir materia</w:t>
                            </w:r>
                          </w:p>
                          <w:p w14:paraId="3CAAC7F8" w14:textId="77777777" w:rsidR="00082420" w:rsidRDefault="00082420" w:rsidP="00614A0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m) Modificar materia</w:t>
                            </w:r>
                          </w:p>
                          <w:p w14:paraId="7EC643EA" w14:textId="77777777" w:rsidR="00082420" w:rsidRDefault="00082420" w:rsidP="00614A0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l) Listar materias</w:t>
                            </w:r>
                          </w:p>
                          <w:p w14:paraId="17286B83" w14:textId="77777777" w:rsidR="00082420" w:rsidRDefault="00082420" w:rsidP="00614A0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v) Visualizar materia</w:t>
                            </w:r>
                          </w:p>
                          <w:p w14:paraId="04B12BAD" w14:textId="77777777" w:rsidR="00082420" w:rsidRDefault="00082420" w:rsidP="00614A0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e) Eliminar materia</w:t>
                            </w:r>
                          </w:p>
                          <w:p w14:paraId="1BE55056" w14:textId="77777777" w:rsidR="00082420" w:rsidRDefault="00082420" w:rsidP="00614A0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747A778" w14:textId="77777777" w:rsidR="00505DBB" w:rsidRDefault="00505DBB" w:rsidP="00505DBB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s) Salir al menú principal</w:t>
                            </w:r>
                          </w:p>
                          <w:p w14:paraId="22F07139" w14:textId="77777777" w:rsidR="00082420" w:rsidRDefault="00082420" w:rsidP="00614A0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D346E3F" w14:textId="77777777" w:rsidR="00082420" w:rsidRPr="00C309AB" w:rsidRDefault="00082420" w:rsidP="00614A0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/&gt;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CDE9D5" id="Cuadro de texto 13" o:spid="_x0000_s1042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2522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FD361A" w:rsidRDefault="00082420" w:rsidP="002522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de Administración del Estudiante</w:t>
                      </w:r>
                    </w:p>
                    <w:p w:rsidR="00082420" w:rsidRDefault="00082420" w:rsidP="002522E2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MATERIAS</w:t>
                      </w:r>
                    </w:p>
                    <w:p w:rsidR="00082420" w:rsidRDefault="00082420" w:rsidP="00614A0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614A0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una opción:</w:t>
                      </w:r>
                    </w:p>
                    <w:p w:rsidR="00082420" w:rsidRDefault="00082420" w:rsidP="00614A0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614A0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a) Añadir materia</w:t>
                      </w:r>
                    </w:p>
                    <w:p w:rsidR="00082420" w:rsidRDefault="00082420" w:rsidP="00614A0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m) Modificar materia</w:t>
                      </w:r>
                    </w:p>
                    <w:p w:rsidR="00082420" w:rsidRDefault="00082420" w:rsidP="00614A0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l) Listar materias</w:t>
                      </w:r>
                    </w:p>
                    <w:p w:rsidR="00082420" w:rsidRDefault="00082420" w:rsidP="00614A0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v) Visualizar materia</w:t>
                      </w:r>
                    </w:p>
                    <w:p w:rsidR="00082420" w:rsidRDefault="00082420" w:rsidP="00614A0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e) Eliminar materia</w:t>
                      </w:r>
                    </w:p>
                    <w:p w:rsidR="00082420" w:rsidRDefault="00082420" w:rsidP="00614A0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505DBB" w:rsidRDefault="00505DBB" w:rsidP="00505DBB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s) Salir al menú principal</w:t>
                      </w:r>
                    </w:p>
                    <w:p w:rsidR="00082420" w:rsidRDefault="00082420" w:rsidP="00614A0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C309AB" w:rsidRDefault="00082420" w:rsidP="00614A0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/&gt;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BB87E7" w14:textId="77777777" w:rsidR="00E61CB0" w:rsidRDefault="00E61CB0" w:rsidP="00230376">
      <w:pPr>
        <w:spacing w:after="0" w:line="360" w:lineRule="auto"/>
        <w:jc w:val="both"/>
      </w:pPr>
      <w:r>
        <w:br w:type="page"/>
      </w:r>
    </w:p>
    <w:p w14:paraId="6F594F81" w14:textId="77777777" w:rsidR="00E61CB0" w:rsidRDefault="00E61CB0" w:rsidP="00230376">
      <w:pPr>
        <w:pStyle w:val="Ttulo3"/>
        <w:spacing w:after="0" w:line="360" w:lineRule="auto"/>
        <w:jc w:val="both"/>
      </w:pPr>
      <w:bookmarkStart w:id="15" w:name="_Toc112438352"/>
      <w:r>
        <w:lastRenderedPageBreak/>
        <w:t>Añadir materia</w:t>
      </w:r>
      <w:bookmarkEnd w:id="15"/>
    </w:p>
    <w:p w14:paraId="504BF69C" w14:textId="77777777" w:rsidR="00E61CB0" w:rsidRDefault="00E61CB0" w:rsidP="00230376">
      <w:pPr>
        <w:spacing w:after="0" w:line="360" w:lineRule="auto"/>
        <w:jc w:val="both"/>
      </w:pPr>
      <w:r>
        <w:t xml:space="preserve">El comando Añadir materia añade una nueva materia al programa. El asistente </w:t>
      </w:r>
      <w:r w:rsidR="009D5A30">
        <w:t xml:space="preserve">para añadir materias </w:t>
      </w:r>
      <w:r w:rsidR="000D165D">
        <w:t>consta de la siguiente pantalla:</w:t>
      </w:r>
    </w:p>
    <w:p w14:paraId="0D409B10" w14:textId="77777777" w:rsidR="00E61CB0" w:rsidRDefault="00E61CB0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1C3175A5" wp14:editId="307B0007">
                <wp:extent cx="5772150" cy="3476625"/>
                <wp:effectExtent l="76200" t="57150" r="95250" b="123825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FDCC1" w14:textId="77777777" w:rsidR="00082420" w:rsidRPr="00FD361A" w:rsidRDefault="00082420" w:rsidP="00E9546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5634CA27" w14:textId="77777777" w:rsidR="00082420" w:rsidRDefault="00082420" w:rsidP="00D85C3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423C258A" w14:textId="77777777" w:rsidR="00082420" w:rsidRDefault="00082420" w:rsidP="00D85C3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Añadir materia</w:t>
                            </w:r>
                          </w:p>
                          <w:p w14:paraId="18790424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5A086DB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el nombre de la materia [A-Z,;][3-25]</w:t>
                            </w:r>
                          </w:p>
                          <w:p w14:paraId="2A627F17" w14:textId="77777777" w:rsidR="00082420" w:rsidRPr="004C544C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Programación</w:t>
                            </w:r>
                          </w:p>
                          <w:p w14:paraId="1FB24ED4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un acrónimo para la materia [A-Z][3-5]</w:t>
                            </w:r>
                          </w:p>
                          <w:p w14:paraId="1686DAB5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POO</w:t>
                            </w:r>
                          </w:p>
                          <w:p w14:paraId="4E81145D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el nombre del profesor [A-Z][25]</w:t>
                            </w:r>
                          </w:p>
                          <w:p w14:paraId="48F71FFB" w14:textId="77777777" w:rsidR="00082420" w:rsidRPr="004C544C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Luis</w:t>
                            </w:r>
                          </w:p>
                          <w:p w14:paraId="4B92C51D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los días que imparte clase (solo la letra, para mié. usa I) [3]</w:t>
                            </w:r>
                          </w:p>
                          <w:p w14:paraId="58A0B6B6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MJ</w:t>
                            </w:r>
                          </w:p>
                          <w:p w14:paraId="288E4168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la hora de inicio de clase (solo la hora, sin minutos) (24)</w:t>
                            </w:r>
                          </w:p>
                          <w:p w14:paraId="746FEBB9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7</w:t>
                            </w:r>
                          </w:p>
                          <w:p w14:paraId="04B31A36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la hora de finalización de clase (solo la hora, sin minutos) (24)</w:t>
                            </w:r>
                          </w:p>
                          <w:p w14:paraId="660142C9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9</w:t>
                            </w:r>
                          </w:p>
                          <w:p w14:paraId="596C0990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0B7AC69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Materia añadida.</w:t>
                            </w:r>
                          </w:p>
                          <w:p w14:paraId="415DFC7B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DABC756" w14:textId="77777777" w:rsidR="00082420" w:rsidRPr="00C309AB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95E90F" id="Cuadro de texto 14" o:spid="_x0000_s1043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E9546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Default="00082420" w:rsidP="00D85C3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D85C3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Añadir materia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el nombre de la materia [A-Z,;][3-25]</w:t>
                      </w:r>
                    </w:p>
                    <w:p w:rsidR="00082420" w:rsidRPr="004C544C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Programación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un acrónimo para la materia [A-Z][3-5]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POO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el nombre del profesor [A-Z][25]</w:t>
                      </w:r>
                    </w:p>
                    <w:p w:rsidR="00082420" w:rsidRPr="004C544C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Luis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los días que imparte clase (solo la letra, para mié. usa I) [3]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MJ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la hora de inicio de clase (solo la hora, sin minutos) (24)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7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la hora de finalización de clase (solo la hora, sin minutos) (24)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9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Materia añadida.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C309AB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8966DE" w14:textId="77777777" w:rsidR="00EE01AB" w:rsidRDefault="00B41A96" w:rsidP="00230376">
      <w:pPr>
        <w:spacing w:after="0" w:line="360" w:lineRule="auto"/>
        <w:jc w:val="both"/>
      </w:pPr>
      <w:r>
        <w:t xml:space="preserve">El campo </w:t>
      </w:r>
      <w:r w:rsidR="00EE01AB" w:rsidRPr="00EE01AB">
        <w:rPr>
          <w:i/>
        </w:rPr>
        <w:t>N</w:t>
      </w:r>
      <w:r w:rsidRPr="00EE01AB">
        <w:rPr>
          <w:i/>
        </w:rPr>
        <w:t>ombre de la materia</w:t>
      </w:r>
      <w:r>
        <w:t xml:space="preserve"> está restringido a letras de la A </w:t>
      </w:r>
      <w:proofErr w:type="spellStart"/>
      <w:r>
        <w:t>a</w:t>
      </w:r>
      <w:proofErr w:type="spellEnd"/>
      <w:r>
        <w:t xml:space="preserve"> la Z, la coma (,) y el punto y coma (;). Puede ser desde 3 hasta 25 caracteres de longitud.</w:t>
      </w:r>
    </w:p>
    <w:p w14:paraId="6C3C1302" w14:textId="77777777" w:rsidR="00B41A96" w:rsidRDefault="00B41A96" w:rsidP="00230376">
      <w:pPr>
        <w:spacing w:after="0" w:line="360" w:lineRule="auto"/>
        <w:jc w:val="both"/>
      </w:pPr>
      <w:r>
        <w:t xml:space="preserve">El campo </w:t>
      </w:r>
      <w:r w:rsidR="00EE01AB" w:rsidRPr="00EE01AB">
        <w:rPr>
          <w:i/>
        </w:rPr>
        <w:t>A</w:t>
      </w:r>
      <w:r w:rsidRPr="00EE01AB">
        <w:rPr>
          <w:i/>
        </w:rPr>
        <w:t>crónimo</w:t>
      </w:r>
      <w:r>
        <w:t xml:space="preserve"> está restringido únicamente a letras de la A </w:t>
      </w:r>
      <w:proofErr w:type="spellStart"/>
      <w:r>
        <w:t>a</w:t>
      </w:r>
      <w:proofErr w:type="spellEnd"/>
      <w:r>
        <w:t xml:space="preserve"> la Z. Debe ser de 3 a 5 caracteres en longitud.</w:t>
      </w:r>
    </w:p>
    <w:p w14:paraId="57B2350E" w14:textId="77777777" w:rsidR="00B41A96" w:rsidRDefault="00B41A96" w:rsidP="00230376">
      <w:pPr>
        <w:spacing w:after="0" w:line="360" w:lineRule="auto"/>
        <w:jc w:val="both"/>
      </w:pPr>
      <w:r>
        <w:t xml:space="preserve">El campo </w:t>
      </w:r>
      <w:r w:rsidR="00EE01AB" w:rsidRPr="00EE01AB">
        <w:rPr>
          <w:i/>
        </w:rPr>
        <w:t>N</w:t>
      </w:r>
      <w:r w:rsidRPr="00EE01AB">
        <w:rPr>
          <w:i/>
        </w:rPr>
        <w:t>ombre del profesor</w:t>
      </w:r>
      <w:r>
        <w:t xml:space="preserve"> únicamente permite letras de la A </w:t>
      </w:r>
      <w:proofErr w:type="spellStart"/>
      <w:r>
        <w:t>a</w:t>
      </w:r>
      <w:proofErr w:type="spellEnd"/>
      <w:r>
        <w:t xml:space="preserve"> la Z, desde ningún (0) hasta 25 caracteres.</w:t>
      </w:r>
    </w:p>
    <w:p w14:paraId="6AAA3845" w14:textId="77777777" w:rsidR="00EE01AB" w:rsidRDefault="00EE01AB" w:rsidP="00230376">
      <w:pPr>
        <w:spacing w:after="0" w:line="360" w:lineRule="auto"/>
        <w:jc w:val="both"/>
      </w:pPr>
      <w:r>
        <w:t xml:space="preserve">El campo </w:t>
      </w:r>
      <w:r w:rsidR="0063098D" w:rsidRPr="0063098D">
        <w:rPr>
          <w:i/>
        </w:rPr>
        <w:t>Días</w:t>
      </w:r>
      <w:r w:rsidR="0063098D">
        <w:t xml:space="preserve"> requiere ingresar únicamente la primera letra de él o los días que se imparta clase</w:t>
      </w:r>
      <w:r w:rsidR="000709A3">
        <w:t>, permitiendo ingresar desde 1 hasta 3 días</w:t>
      </w:r>
      <w:r w:rsidR="0063098D">
        <w:t xml:space="preserve">. Para </w:t>
      </w:r>
      <w:r w:rsidR="00D05EAB">
        <w:t>especificar</w:t>
      </w:r>
      <w:r w:rsidR="00BF74A3">
        <w:t xml:space="preserve"> el</w:t>
      </w:r>
      <w:r w:rsidR="00D05EAB">
        <w:t xml:space="preserve"> </w:t>
      </w:r>
      <w:r w:rsidR="0063098D">
        <w:t>miércoles, se ingresa la I (i mayúscula)</w:t>
      </w:r>
      <w:r w:rsidR="006819AF">
        <w:t>.</w:t>
      </w:r>
    </w:p>
    <w:p w14:paraId="1F3D9545" w14:textId="77777777" w:rsidR="007825C1" w:rsidRDefault="00D732A1" w:rsidP="00230376">
      <w:pPr>
        <w:spacing w:after="0" w:line="360" w:lineRule="auto"/>
        <w:jc w:val="both"/>
      </w:pPr>
      <w:r>
        <w:t>En la hora de inicio y la hora final se debe ingresar solo la hora, es decir, si una clase comienza a las 7:00 am, se escribe 7, y si termina a las 9:00 am, se escribe 9.</w:t>
      </w:r>
    </w:p>
    <w:p w14:paraId="1894489E" w14:textId="77777777" w:rsidR="00856C87" w:rsidRDefault="00856C87" w:rsidP="00230376">
      <w:pPr>
        <w:spacing w:after="0" w:line="360" w:lineRule="auto"/>
        <w:jc w:val="both"/>
      </w:pPr>
      <w:r>
        <w:br w:type="page"/>
      </w:r>
    </w:p>
    <w:p w14:paraId="0BB292FE" w14:textId="77777777" w:rsidR="00856C87" w:rsidRDefault="00856C87" w:rsidP="00230376">
      <w:pPr>
        <w:pStyle w:val="Ttulo3"/>
        <w:spacing w:after="0" w:line="360" w:lineRule="auto"/>
        <w:jc w:val="both"/>
      </w:pPr>
      <w:bookmarkStart w:id="16" w:name="_Toc112438353"/>
      <w:r>
        <w:lastRenderedPageBreak/>
        <w:t>Listar materias</w:t>
      </w:r>
      <w:bookmarkEnd w:id="16"/>
    </w:p>
    <w:p w14:paraId="5CBDD996" w14:textId="77777777" w:rsidR="00E61CB0" w:rsidRDefault="008358B0" w:rsidP="00230376">
      <w:pPr>
        <w:spacing w:after="0" w:line="360" w:lineRule="auto"/>
        <w:jc w:val="both"/>
      </w:pPr>
      <w:r>
        <w:t>El comando Listar materias enumera</w:t>
      </w:r>
      <w:r w:rsidR="00E61CB0">
        <w:t xml:space="preserve"> las materias mostrando solo </w:t>
      </w:r>
      <w:r>
        <w:t xml:space="preserve">su </w:t>
      </w:r>
      <w:r w:rsidR="00E61CB0">
        <w:t>acrónimo y nombre:</w:t>
      </w:r>
    </w:p>
    <w:p w14:paraId="7A513BFC" w14:textId="77777777" w:rsidR="00E61CB0" w:rsidRDefault="00E61CB0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79BCD226" wp14:editId="5BD6F231">
                <wp:extent cx="5772150" cy="3476625"/>
                <wp:effectExtent l="76200" t="57150" r="95250" b="123825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68B55" w14:textId="77777777" w:rsidR="00082420" w:rsidRPr="00FD361A" w:rsidRDefault="00082420" w:rsidP="00CE60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468BEE88" w14:textId="77777777" w:rsidR="00082420" w:rsidRPr="00C309AB" w:rsidRDefault="00082420" w:rsidP="00CE601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014AA928" w14:textId="77777777" w:rsidR="00082420" w:rsidRDefault="00082420" w:rsidP="00CE601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Listar materias</w:t>
                            </w:r>
                          </w:p>
                          <w:p w14:paraId="28481D87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1A18E25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Acró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 Nombre</w:t>
                            </w:r>
                          </w:p>
                          <w:p w14:paraId="5DD71F6F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0DDBC78" w14:textId="77777777" w:rsidR="00082420" w:rsidRPr="00613F43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PO</w:t>
                            </w: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01</w:t>
                            </w: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Programación</w:t>
                            </w:r>
                          </w:p>
                          <w:p w14:paraId="75940495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A80C2C9" w14:textId="77777777" w:rsidR="00082420" w:rsidRPr="00C309AB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27CA6C" id="Cuadro de texto 16" o:spid="_x0000_s1044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CE601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CE601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CE601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Listar materias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Acró. Nombre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613F43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PO</w:t>
                      </w: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01</w:t>
                      </w: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Programación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C309AB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77335A" w14:textId="77777777" w:rsidR="00BA68B7" w:rsidRDefault="00BA68B7" w:rsidP="00230376">
      <w:pPr>
        <w:spacing w:after="0" w:line="360" w:lineRule="auto"/>
        <w:jc w:val="both"/>
      </w:pPr>
      <w:r>
        <w:br w:type="page"/>
      </w:r>
    </w:p>
    <w:p w14:paraId="0CF9C077" w14:textId="77777777" w:rsidR="00BA68B7" w:rsidRDefault="00BA68B7" w:rsidP="00230376">
      <w:pPr>
        <w:pStyle w:val="Ttulo3"/>
        <w:spacing w:after="0" w:line="360" w:lineRule="auto"/>
        <w:jc w:val="both"/>
      </w:pPr>
      <w:bookmarkStart w:id="17" w:name="_Toc112438354"/>
      <w:r>
        <w:lastRenderedPageBreak/>
        <w:t>Modificar materia</w:t>
      </w:r>
      <w:bookmarkEnd w:id="17"/>
    </w:p>
    <w:p w14:paraId="6459549E" w14:textId="77777777" w:rsidR="00E61CB0" w:rsidRDefault="00453DF6" w:rsidP="00230376">
      <w:pPr>
        <w:spacing w:after="0" w:line="360" w:lineRule="auto"/>
        <w:jc w:val="both"/>
      </w:pPr>
      <w:r>
        <w:t xml:space="preserve">El comando Modificar materia permite </w:t>
      </w:r>
      <w:r w:rsidR="00E61CB0">
        <w:t xml:space="preserve">modificar </w:t>
      </w:r>
      <w:r>
        <w:t>una materia existente</w:t>
      </w:r>
      <w:r w:rsidR="00E61CB0">
        <w:t xml:space="preserve">. Se </w:t>
      </w:r>
      <w:r w:rsidR="00345808">
        <w:t xml:space="preserve">solicitará seleccionar una materia enumerando las existentes </w:t>
      </w:r>
      <w:r w:rsidR="00E61CB0">
        <w:t xml:space="preserve">solo </w:t>
      </w:r>
      <w:r w:rsidR="00345808">
        <w:t xml:space="preserve">con </w:t>
      </w:r>
      <w:r w:rsidR="00E61CB0">
        <w:t>acrónimo y nombre</w:t>
      </w:r>
      <w:r w:rsidR="00345808">
        <w:t xml:space="preserve">. A continuación, </w:t>
      </w:r>
      <w:r w:rsidR="00E61CB0">
        <w:t>se solicita</w:t>
      </w:r>
      <w:r w:rsidR="00345808">
        <w:t>rán</w:t>
      </w:r>
      <w:r w:rsidR="00E61CB0">
        <w:t xml:space="preserve"> los datos nuevos:</w:t>
      </w:r>
    </w:p>
    <w:p w14:paraId="521024DD" w14:textId="77777777" w:rsidR="00E61CB0" w:rsidRPr="008F5C72" w:rsidRDefault="00E61CB0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60161B57" wp14:editId="4B23B4C4">
                <wp:extent cx="5772150" cy="4030349"/>
                <wp:effectExtent l="76200" t="57150" r="95250" b="122555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4030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BDC93" w14:textId="77777777" w:rsidR="00082420" w:rsidRPr="00FD361A" w:rsidRDefault="00082420" w:rsidP="001265B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7B79C825" w14:textId="77777777" w:rsidR="00082420" w:rsidRPr="00C309AB" w:rsidRDefault="00082420" w:rsidP="001265B1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0A001DFE" w14:textId="77777777" w:rsidR="00082420" w:rsidRDefault="00082420" w:rsidP="001265B1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Modificar materia</w:t>
                            </w:r>
                          </w:p>
                          <w:p w14:paraId="418B5823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9C11FC4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la materia a modificar:</w:t>
                            </w:r>
                          </w:p>
                          <w:p w14:paraId="20EC6F02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96B5A2C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10</w:t>
                            </w:r>
                            <w:r w:rsidRPr="00613F4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Programación</w:t>
                            </w:r>
                          </w:p>
                          <w:p w14:paraId="166F178A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EE6BC89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 w:rsidRPr="00AC3A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</w:p>
                          <w:p w14:paraId="34DB9E79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85B6577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* Para mantener un valor, presiona Entrar sin ingresar nada</w:t>
                            </w:r>
                          </w:p>
                          <w:p w14:paraId="15507A72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B7636B0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el nombre de la materia [A-Z,;][25]</w:t>
                            </w:r>
                          </w:p>
                          <w:p w14:paraId="111CDE86" w14:textId="77777777" w:rsidR="00082420" w:rsidRPr="004C544C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1B917354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un acrónimo para la materia [A-Z][5]</w:t>
                            </w:r>
                          </w:p>
                          <w:p w14:paraId="36021D48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</w:p>
                          <w:p w14:paraId="0A2A1CBD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el nombre del profesor [A-Z][25]</w:t>
                            </w:r>
                          </w:p>
                          <w:p w14:paraId="0C9D4060" w14:textId="77777777" w:rsidR="00082420" w:rsidRPr="004C544C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Luis Alberto Muñoz Gómez</w:t>
                            </w:r>
                          </w:p>
                          <w:p w14:paraId="07BB61D2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los días que imparte clase (solo la letra, para mié. usa I) [3]</w:t>
                            </w:r>
                          </w:p>
                          <w:p w14:paraId="3AA45895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4DE714CF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la hora de inicio de clase (solo la hora, sin minutos) (24)</w:t>
                            </w:r>
                          </w:p>
                          <w:p w14:paraId="35162A62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2E64BBA2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la hora de finalización de clase (solo la hora, sin minutos) (24)</w:t>
                            </w:r>
                          </w:p>
                          <w:p w14:paraId="697EFB02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47706EAB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F526206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Materia modificada.</w:t>
                            </w:r>
                          </w:p>
                          <w:p w14:paraId="56875A18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198235C" w14:textId="77777777" w:rsidR="00082420" w:rsidRPr="00C309AB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18E5B6" id="Cuadro de texto 19" o:spid="_x0000_s1045" type="#_x0000_t202" style="width:454.5pt;height:31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1265B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1265B1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1265B1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Modificar materia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la materia a modificar: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PRO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10</w:t>
                      </w:r>
                      <w:r w:rsidRPr="00613F4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Programación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 w:rsidRPr="00AC3A1A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* Para mantener un valor, presiona Entrar sin ingresar nada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el nombre de la materia [A-Z,;][25]</w:t>
                      </w:r>
                    </w:p>
                    <w:p w:rsidR="00082420" w:rsidRPr="004C544C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/&gt;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un acrónimo para la materia [A-Z][5]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el nombre del profesor [A-Z][25]</w:t>
                      </w:r>
                    </w:p>
                    <w:p w:rsidR="00082420" w:rsidRPr="004C544C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Luis Alberto Muñoz Gómez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los días que imparte clase (solo la letra, para mié. usa I) [3]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/&gt;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la hora de inicio de clase (solo la hora, sin minutos) (24)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/&gt;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la hora de finalización de clase (solo la hora, sin minutos) (24)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/&gt;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Materia modificada.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C309AB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63089A" w14:textId="77777777" w:rsidR="00A86BD7" w:rsidRDefault="00A86BD7" w:rsidP="00230376">
      <w:pPr>
        <w:spacing w:after="0" w:line="360" w:lineRule="auto"/>
        <w:jc w:val="both"/>
      </w:pPr>
      <w:r>
        <w:t>Las validaciones son las mismas que al crear una nueva materia.</w:t>
      </w:r>
    </w:p>
    <w:p w14:paraId="024DDF61" w14:textId="77777777" w:rsidR="005511C2" w:rsidRDefault="00E557E6" w:rsidP="00230376">
      <w:pPr>
        <w:spacing w:after="0" w:line="360" w:lineRule="auto"/>
        <w:jc w:val="both"/>
      </w:pPr>
      <w:r>
        <w:t>* Nótese que el contenido de esta pantalla supera las 25 líneas, por lo que puede haber algo de “desbordamiento” o “desplazamiento”.</w:t>
      </w:r>
    </w:p>
    <w:p w14:paraId="007F4124" w14:textId="77777777" w:rsidR="00E61CB0" w:rsidRDefault="00E61CB0" w:rsidP="00230376">
      <w:pPr>
        <w:spacing w:after="0" w:line="360" w:lineRule="auto"/>
        <w:jc w:val="both"/>
      </w:pPr>
      <w:r>
        <w:br w:type="page"/>
      </w:r>
    </w:p>
    <w:p w14:paraId="2CF2BEB3" w14:textId="77777777" w:rsidR="00217551" w:rsidRDefault="00217551" w:rsidP="00230376">
      <w:pPr>
        <w:pStyle w:val="Ttulo3"/>
        <w:spacing w:after="0" w:line="360" w:lineRule="auto"/>
        <w:jc w:val="both"/>
      </w:pPr>
      <w:bookmarkStart w:id="18" w:name="_Toc112438355"/>
      <w:r>
        <w:lastRenderedPageBreak/>
        <w:t>Visualizar materia</w:t>
      </w:r>
      <w:bookmarkEnd w:id="18"/>
    </w:p>
    <w:p w14:paraId="778AA179" w14:textId="77777777" w:rsidR="00E61CB0" w:rsidRDefault="001977B3" w:rsidP="00230376">
      <w:pPr>
        <w:spacing w:after="0" w:line="360" w:lineRule="auto"/>
        <w:jc w:val="both"/>
      </w:pPr>
      <w:r>
        <w:t>Este comando enumera</w:t>
      </w:r>
      <w:r w:rsidR="00E61CB0">
        <w:t xml:space="preserve"> las materias y </w:t>
      </w:r>
      <w:r>
        <w:t>solicita seleccionar una para</w:t>
      </w:r>
      <w:r w:rsidR="00E61CB0">
        <w:t xml:space="preserve"> </w:t>
      </w:r>
      <w:r>
        <w:t xml:space="preserve">mostrar </w:t>
      </w:r>
      <w:r w:rsidR="00E61CB0">
        <w:t>los detalles</w:t>
      </w:r>
      <w:r>
        <w:t xml:space="preserve"> de la misma</w:t>
      </w:r>
      <w:r w:rsidR="00E61CB0">
        <w:t>:</w:t>
      </w:r>
    </w:p>
    <w:p w14:paraId="1C61A4D2" w14:textId="77777777" w:rsidR="00E61CB0" w:rsidRDefault="00E61CB0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33DAAD14" wp14:editId="672EA4FD">
                <wp:extent cx="5772150" cy="3476625"/>
                <wp:effectExtent l="76200" t="57150" r="95250" b="123825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135E7" w14:textId="77777777" w:rsidR="00082420" w:rsidRPr="00FD361A" w:rsidRDefault="00082420" w:rsidP="003B6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7BCDA725" w14:textId="77777777" w:rsidR="00082420" w:rsidRPr="00C309AB" w:rsidRDefault="00082420" w:rsidP="003B61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1B923A8B" w14:textId="77777777" w:rsidR="00082420" w:rsidRDefault="00082420" w:rsidP="003B612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Visualizar materia</w:t>
                            </w:r>
                          </w:p>
                          <w:p w14:paraId="53DCA2F6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264A79C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la materia de la que mostrar detalles</w:t>
                            </w:r>
                          </w:p>
                          <w:p w14:paraId="7A7EE941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1C75DCB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O</w:t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O Programación</w:t>
                            </w:r>
                          </w:p>
                          <w:p w14:paraId="08662644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1D6B95F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 w:rsidRPr="0012299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</w:p>
                          <w:p w14:paraId="359253F8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9AC1E7F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Programación</w:t>
                            </w:r>
                          </w:p>
                          <w:p w14:paraId="6B1AB9F6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Acrónimo: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PO</w:t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14:paraId="7B5D0BAC" w14:textId="77777777" w:rsidR="00082420" w:rsidRPr="00281C69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Profesor: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Luis Alberto Muñoz Gómez</w:t>
                            </w:r>
                          </w:p>
                          <w:p w14:paraId="3B95C8AF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Días de clase: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MJ</w:t>
                            </w:r>
                          </w:p>
                          <w:p w14:paraId="7C40BD82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Inicio de clase: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5AB31F8F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Fin de clase: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24CE8A31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2983A17" w14:textId="77777777" w:rsidR="00082420" w:rsidRPr="00C309AB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A27CB0" id="Cuadro de texto 17" o:spid="_x0000_s1046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3B6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3B61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3B612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Visualizar materia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la materia de la que mostrar detalles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O</w:t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O Programación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 w:rsidRPr="0012299A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Nombre: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Programación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Acrónimo: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PO</w:t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O</w:t>
                      </w:r>
                    </w:p>
                    <w:p w:rsidR="00082420" w:rsidRPr="00281C69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Profesor: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Luis Alberto Muñoz Gómez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Días de clase: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MJ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Inicio de clase: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7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Fin de clase: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9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C309AB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FCBFEA" w14:textId="77777777" w:rsidR="00E61CB0" w:rsidRDefault="00E61CB0" w:rsidP="00230376">
      <w:pPr>
        <w:spacing w:after="0" w:line="360" w:lineRule="auto"/>
        <w:jc w:val="both"/>
      </w:pPr>
      <w:r>
        <w:br w:type="page"/>
      </w:r>
    </w:p>
    <w:p w14:paraId="435B539E" w14:textId="77777777" w:rsidR="004D035B" w:rsidRDefault="00E61CB0" w:rsidP="00230376">
      <w:pPr>
        <w:pStyle w:val="Ttulo3"/>
        <w:spacing w:after="0" w:line="360" w:lineRule="auto"/>
        <w:jc w:val="both"/>
      </w:pPr>
      <w:bookmarkStart w:id="19" w:name="_Toc112438356"/>
      <w:r>
        <w:lastRenderedPageBreak/>
        <w:t>Eliminar materia</w:t>
      </w:r>
      <w:bookmarkEnd w:id="19"/>
    </w:p>
    <w:p w14:paraId="21A3A58C" w14:textId="77777777" w:rsidR="00E61CB0" w:rsidRDefault="004D035B" w:rsidP="00230376">
      <w:pPr>
        <w:spacing w:after="0" w:line="360" w:lineRule="auto"/>
        <w:jc w:val="both"/>
      </w:pPr>
      <w:r>
        <w:t>El comando s</w:t>
      </w:r>
      <w:r w:rsidR="00E61CB0">
        <w:t xml:space="preserve">olicita </w:t>
      </w:r>
      <w:r>
        <w:t xml:space="preserve">seleccionar la materia que </w:t>
      </w:r>
      <w:r w:rsidR="00E61CB0">
        <w:t>se desea eliminar</w:t>
      </w:r>
      <w:r>
        <w:t>. S</w:t>
      </w:r>
      <w:r w:rsidR="00E61CB0">
        <w:t xml:space="preserve">e </w:t>
      </w:r>
      <w:r>
        <w:t xml:space="preserve">mostrarán </w:t>
      </w:r>
      <w:r w:rsidR="00E61CB0">
        <w:t xml:space="preserve">los detalles de la materia y se </w:t>
      </w:r>
      <w:r>
        <w:t xml:space="preserve">pedirá </w:t>
      </w:r>
      <w:r w:rsidR="00E61CB0">
        <w:t>confirmación antes de eliminarla:</w:t>
      </w:r>
    </w:p>
    <w:p w14:paraId="1E12BAD6" w14:textId="77777777" w:rsidR="00E61CB0" w:rsidRDefault="00E61CB0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037C7E1E" wp14:editId="59FEF035">
                <wp:extent cx="5772150" cy="3476625"/>
                <wp:effectExtent l="76200" t="57150" r="95250" b="123825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F3FED" w14:textId="77777777" w:rsidR="00082420" w:rsidRPr="00FD361A" w:rsidRDefault="00082420" w:rsidP="00817E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400428A9" w14:textId="77777777" w:rsidR="00082420" w:rsidRDefault="00082420" w:rsidP="00946BCE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7A98B2C2" w14:textId="77777777" w:rsidR="00082420" w:rsidRDefault="00082420" w:rsidP="00946BCE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Eliminar materia</w:t>
                            </w:r>
                          </w:p>
                          <w:p w14:paraId="4F0EB4BC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2387EAC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la materia que quieres eliminar:</w:t>
                            </w:r>
                          </w:p>
                          <w:p w14:paraId="4C602EF3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0F60F67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136C98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Programación</w:t>
                            </w:r>
                          </w:p>
                          <w:p w14:paraId="1AB994D9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C9005AC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 w:rsidRPr="0012299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</w:p>
                          <w:p w14:paraId="1C368435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27AAE3B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Programación</w:t>
                            </w:r>
                          </w:p>
                          <w:p w14:paraId="677B0A7D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Acrónimo: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O</w:t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14:paraId="764E3D64" w14:textId="77777777" w:rsidR="00082420" w:rsidRPr="00281C69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Profesor: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Luis Alberto Muñoz Gómez</w:t>
                            </w:r>
                          </w:p>
                          <w:p w14:paraId="32961951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Días de clase: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MJ</w:t>
                            </w:r>
                          </w:p>
                          <w:p w14:paraId="43561929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Inicio de clase: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5910007A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Fin de clase: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55EF2634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2998995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¿Estás seguro que quieres eliminar esta materia? [S/N] /&gt; </w:t>
                            </w:r>
                            <w:r w:rsidRPr="000671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S</w:t>
                            </w:r>
                          </w:p>
                          <w:p w14:paraId="673FFA29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C6CD95A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Materia eliminada.</w:t>
                            </w:r>
                          </w:p>
                          <w:p w14:paraId="16DB1F19" w14:textId="77777777" w:rsidR="00082420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F44CDE8" w14:textId="77777777" w:rsidR="00082420" w:rsidRPr="00C309AB" w:rsidRDefault="00082420" w:rsidP="00E61CB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1761F9" id="Cuadro de texto 18" o:spid="_x0000_s1047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817E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Default="00082420" w:rsidP="00946BCE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946BCE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Eliminar materia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la materia que quieres eliminar: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 w:rsidRPr="00136C98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Programación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 w:rsidRPr="0012299A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Nombre: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Programación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Acrónimo: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O</w:t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O</w:t>
                      </w:r>
                    </w:p>
                    <w:p w:rsidR="00082420" w:rsidRPr="00281C69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Profesor: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Luis Alberto Muñoz Gómez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Días de clase: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MJ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Inicio de clase: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7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Fin de clase: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9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¿Estás seguro que quieres eliminar esta materia? [S/N] /&gt; </w:t>
                      </w:r>
                      <w:r w:rsidRPr="0006712D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S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Materia eliminada.</w:t>
                      </w:r>
                    </w:p>
                    <w:p w:rsidR="00082420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C309AB" w:rsidRDefault="00082420" w:rsidP="00E61CB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966873" w14:textId="77777777" w:rsidR="00306A1E" w:rsidRDefault="00306A1E" w:rsidP="00230376">
      <w:pPr>
        <w:spacing w:after="0" w:line="360" w:lineRule="auto"/>
        <w:jc w:val="both"/>
      </w:pPr>
      <w:r>
        <w:br w:type="page"/>
      </w:r>
    </w:p>
    <w:p w14:paraId="5831F345" w14:textId="77777777" w:rsidR="00E61CB0" w:rsidRDefault="00410BF3" w:rsidP="00230376">
      <w:pPr>
        <w:spacing w:after="0" w:line="360" w:lineRule="auto"/>
        <w:jc w:val="both"/>
        <w:rPr>
          <w:color w:val="2E74B5" w:themeColor="accent1" w:themeShade="BF"/>
        </w:rPr>
      </w:pPr>
      <w:r>
        <w:lastRenderedPageBreak/>
        <w:t>En caso de cancelar la eliminación, se mostrará</w:t>
      </w:r>
      <w:r w:rsidR="00306A1E">
        <w:t xml:space="preserve"> un mensaje similar a este:</w:t>
      </w:r>
    </w:p>
    <w:p w14:paraId="0F4E82B3" w14:textId="77777777" w:rsidR="00306A1E" w:rsidRDefault="00306A1E" w:rsidP="00230376">
      <w:pPr>
        <w:spacing w:after="0" w:line="360" w:lineRule="auto"/>
        <w:jc w:val="both"/>
        <w:rPr>
          <w:color w:val="2E74B5" w:themeColor="accent1" w:themeShade="BF"/>
        </w:rPr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2451FAA5" wp14:editId="78095A2A">
                <wp:extent cx="5772150" cy="3476625"/>
                <wp:effectExtent l="76200" t="57150" r="95250" b="123825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71BB1" w14:textId="77777777" w:rsidR="00082420" w:rsidRPr="00FD361A" w:rsidRDefault="00082420" w:rsidP="00306A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391E312A" w14:textId="77777777" w:rsidR="00082420" w:rsidRPr="00FD361A" w:rsidRDefault="00082420" w:rsidP="00306A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de Administración del Estudiante</w:t>
                            </w:r>
                          </w:p>
                          <w:p w14:paraId="5650E642" w14:textId="77777777" w:rsidR="00082420" w:rsidRDefault="00082420" w:rsidP="0099295D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Eliminar materia</w:t>
                            </w:r>
                          </w:p>
                          <w:p w14:paraId="789E4F2F" w14:textId="77777777" w:rsidR="00082420" w:rsidRDefault="00082420" w:rsidP="00306A1E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C50BCC7" w14:textId="77777777" w:rsidR="00082420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la materia que quieres eliminar:</w:t>
                            </w:r>
                          </w:p>
                          <w:p w14:paraId="7066FE20" w14:textId="77777777" w:rsidR="00082420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A2FF7C1" w14:textId="77777777" w:rsidR="00082420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136C98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Programación</w:t>
                            </w:r>
                          </w:p>
                          <w:p w14:paraId="5D4070C4" w14:textId="77777777" w:rsidR="00082420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C32FE40" w14:textId="77777777" w:rsidR="00082420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 w:rsidRPr="0012299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</w:p>
                          <w:p w14:paraId="1B509812" w14:textId="77777777" w:rsidR="00082420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DE6B491" w14:textId="77777777" w:rsidR="00082420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Programación</w:t>
                            </w:r>
                          </w:p>
                          <w:p w14:paraId="16AA0A33" w14:textId="77777777" w:rsidR="00082420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Acrónimo: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O</w:t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14:paraId="1456132F" w14:textId="77777777" w:rsidR="00082420" w:rsidRPr="00281C69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Profesor: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Luis Alberto Muñoz Gómez</w:t>
                            </w:r>
                          </w:p>
                          <w:p w14:paraId="452A9E95" w14:textId="77777777" w:rsidR="00082420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Días de clase: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MJ</w:t>
                            </w:r>
                          </w:p>
                          <w:p w14:paraId="0F128FED" w14:textId="77777777" w:rsidR="00082420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Inicio de clase: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562829C0" w14:textId="77777777" w:rsidR="00082420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Fin de clase: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281C6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5DD67C7F" w14:textId="77777777" w:rsidR="00082420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872F480" w14:textId="77777777" w:rsidR="00082420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¿Estás seguro que quieres eliminar esta materia? [S/N] 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N</w:t>
                            </w:r>
                          </w:p>
                          <w:p w14:paraId="3D1A763E" w14:textId="77777777" w:rsidR="00082420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B36F4A7" w14:textId="77777777" w:rsidR="00082420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Eliminación cancelada.</w:t>
                            </w:r>
                          </w:p>
                          <w:p w14:paraId="46547320" w14:textId="77777777" w:rsidR="00082420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0D15EE7" w14:textId="77777777" w:rsidR="00082420" w:rsidRPr="00C309AB" w:rsidRDefault="00082420" w:rsidP="00BE4BF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B7F512" id="Cuadro de texto 30" o:spid="_x0000_s1048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306A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FD361A" w:rsidRDefault="00082420" w:rsidP="00306A1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de Administración del Estudiante</w:t>
                      </w:r>
                    </w:p>
                    <w:p w:rsidR="00082420" w:rsidRDefault="00082420" w:rsidP="0099295D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Eliminar materia</w:t>
                      </w:r>
                    </w:p>
                    <w:p w:rsidR="00082420" w:rsidRDefault="00082420" w:rsidP="00306A1E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la materia que quieres eliminar:</w:t>
                      </w:r>
                    </w:p>
                    <w:p w:rsidR="00082420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 w:rsidRPr="00136C98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Programación</w:t>
                      </w:r>
                    </w:p>
                    <w:p w:rsidR="00082420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 w:rsidRPr="0012299A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</w:t>
                      </w:r>
                    </w:p>
                    <w:p w:rsidR="00082420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Nombre: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Programación</w:t>
                      </w:r>
                    </w:p>
                    <w:p w:rsidR="00082420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Acrónimo: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O</w:t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O</w:t>
                      </w:r>
                    </w:p>
                    <w:p w:rsidR="00082420" w:rsidRPr="00281C69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Profesor: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Luis Alberto Muñoz Gómez</w:t>
                      </w:r>
                    </w:p>
                    <w:p w:rsidR="00082420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Días de clase: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MJ</w:t>
                      </w:r>
                    </w:p>
                    <w:p w:rsidR="00082420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Inicio de clase: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7</w:t>
                      </w:r>
                    </w:p>
                    <w:p w:rsidR="00082420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Fin de clase: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281C6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9</w:t>
                      </w:r>
                    </w:p>
                    <w:p w:rsidR="00082420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¿Estás seguro que quieres eliminar esta materia? [S/N] 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N</w:t>
                      </w:r>
                    </w:p>
                    <w:p w:rsidR="00082420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Eliminación cancelada.</w:t>
                      </w:r>
                    </w:p>
                    <w:p w:rsidR="00082420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C309AB" w:rsidRDefault="00082420" w:rsidP="00BE4BF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F8BE54" w14:textId="77777777" w:rsidR="005D0110" w:rsidRDefault="005D0110" w:rsidP="00230376">
      <w:pPr>
        <w:spacing w:after="0"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p w14:paraId="4EAA8A49" w14:textId="77777777" w:rsidR="00F51ACD" w:rsidRDefault="008F3377" w:rsidP="00230376">
      <w:pPr>
        <w:pStyle w:val="Ttulo2"/>
        <w:spacing w:after="0" w:line="360" w:lineRule="auto"/>
        <w:jc w:val="both"/>
      </w:pPr>
      <w:bookmarkStart w:id="20" w:name="_Toc112438357"/>
      <w:r>
        <w:lastRenderedPageBreak/>
        <w:t>Agenda</w:t>
      </w:r>
      <w:bookmarkEnd w:id="20"/>
    </w:p>
    <w:p w14:paraId="7F87F054" w14:textId="77777777" w:rsidR="00D16752" w:rsidRPr="00D16752" w:rsidRDefault="00D16752" w:rsidP="00230376">
      <w:pPr>
        <w:spacing w:after="0" w:line="360" w:lineRule="auto"/>
        <w:jc w:val="both"/>
      </w:pPr>
      <w:r>
        <w:t>La agenda ayuda en la planeación de tareas específicas.</w:t>
      </w:r>
    </w:p>
    <w:p w14:paraId="1D1BB03E" w14:textId="77777777" w:rsidR="008F3377" w:rsidRDefault="008F3377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19D4EF60" wp14:editId="18F001EE">
                <wp:extent cx="5772150" cy="3476625"/>
                <wp:effectExtent l="76200" t="57150" r="95250" b="123825"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6B31A" w14:textId="77777777" w:rsidR="00082420" w:rsidRPr="00FD361A" w:rsidRDefault="00082420" w:rsidP="008F33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0C219D3A" w14:textId="77777777" w:rsidR="00082420" w:rsidRPr="00C309AB" w:rsidRDefault="00082420" w:rsidP="008F337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00997711" w14:textId="77777777" w:rsidR="00082420" w:rsidRDefault="00082420" w:rsidP="008F337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AGENDA</w:t>
                            </w:r>
                          </w:p>
                          <w:p w14:paraId="1A79751C" w14:textId="77777777" w:rsidR="00082420" w:rsidRDefault="00082420" w:rsidP="008F337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08E73E9" w14:textId="77777777" w:rsidR="00082420" w:rsidRDefault="00082420" w:rsidP="008F337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una opción:</w:t>
                            </w:r>
                          </w:p>
                          <w:p w14:paraId="34019497" w14:textId="77777777" w:rsidR="00082420" w:rsidRDefault="00082420" w:rsidP="008F337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BAE260B" w14:textId="77777777" w:rsidR="00082420" w:rsidRDefault="00082420" w:rsidP="008F337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a) Añadir recordatorio</w:t>
                            </w:r>
                          </w:p>
                          <w:p w14:paraId="22F64EE3" w14:textId="77777777" w:rsidR="00082420" w:rsidRDefault="00082420" w:rsidP="008F337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m) Modificar recordatorio</w:t>
                            </w:r>
                          </w:p>
                          <w:p w14:paraId="5E3D1A9A" w14:textId="77777777" w:rsidR="00082420" w:rsidRDefault="00082420" w:rsidP="008F337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l) Listar recordatorios</w:t>
                            </w:r>
                          </w:p>
                          <w:p w14:paraId="6932725D" w14:textId="77777777" w:rsidR="00082420" w:rsidRDefault="00082420" w:rsidP="008F337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v) Visualizar recordatorio</w:t>
                            </w:r>
                          </w:p>
                          <w:p w14:paraId="4F5A539E" w14:textId="77777777" w:rsidR="00082420" w:rsidRDefault="00082420" w:rsidP="008F337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e) Eliminar recordatorio</w:t>
                            </w:r>
                          </w:p>
                          <w:p w14:paraId="5746BB93" w14:textId="77777777" w:rsidR="00082420" w:rsidRDefault="00082420" w:rsidP="008F337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F96D4D0" w14:textId="77777777" w:rsidR="00082420" w:rsidRDefault="00CB77DE" w:rsidP="008F337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="0008242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Salir </w:t>
                            </w:r>
                            <w:r w:rsidR="0008242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al menú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principal</w:t>
                            </w:r>
                          </w:p>
                          <w:p w14:paraId="686F044E" w14:textId="77777777" w:rsidR="00082420" w:rsidRDefault="00082420" w:rsidP="008F337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6050EE3" w14:textId="77777777" w:rsidR="00082420" w:rsidRDefault="00082420" w:rsidP="008F3377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/&gt; _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24" o:spid="_x0000_s1049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8F337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8F337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8F337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AGENDA</w:t>
                      </w:r>
                    </w:p>
                    <w:p w:rsidR="00082420" w:rsidRDefault="00082420" w:rsidP="008F337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F337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una opción:</w:t>
                      </w:r>
                    </w:p>
                    <w:p w:rsidR="00082420" w:rsidRDefault="00082420" w:rsidP="008F337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F337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a) Añadir recordatorio</w:t>
                      </w:r>
                    </w:p>
                    <w:p w:rsidR="00082420" w:rsidRDefault="00082420" w:rsidP="008F337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m) Modificar recordatorio</w:t>
                      </w:r>
                    </w:p>
                    <w:p w:rsidR="00082420" w:rsidRDefault="00082420" w:rsidP="008F337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l) Listar recordatorios</w:t>
                      </w:r>
                    </w:p>
                    <w:p w:rsidR="00082420" w:rsidRDefault="00082420" w:rsidP="008F337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v) Visualizar recordatorio</w:t>
                      </w:r>
                    </w:p>
                    <w:p w:rsidR="00082420" w:rsidRDefault="00082420" w:rsidP="008F337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e) Eliminar recordatorio</w:t>
                      </w:r>
                    </w:p>
                    <w:p w:rsidR="00082420" w:rsidRDefault="00082420" w:rsidP="008F337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CB77DE" w:rsidP="008F337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="0008242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Salir </w:t>
                      </w:r>
                      <w:r w:rsidR="0008242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al menú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principal</w:t>
                      </w:r>
                    </w:p>
                    <w:p w:rsidR="00082420" w:rsidRDefault="00082420" w:rsidP="008F337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F3377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/&gt;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44F963" w14:textId="77777777" w:rsidR="008D1C58" w:rsidRDefault="008D1C58" w:rsidP="00230376">
      <w:pPr>
        <w:spacing w:after="0" w:line="360" w:lineRule="auto"/>
        <w:jc w:val="both"/>
      </w:pPr>
      <w:r>
        <w:br w:type="page"/>
      </w:r>
    </w:p>
    <w:p w14:paraId="53203403" w14:textId="77777777" w:rsidR="008D1C58" w:rsidRDefault="008D1C58" w:rsidP="00230376">
      <w:pPr>
        <w:pStyle w:val="Ttulo3"/>
        <w:spacing w:after="0" w:line="360" w:lineRule="auto"/>
        <w:jc w:val="both"/>
      </w:pPr>
      <w:bookmarkStart w:id="21" w:name="_Toc112438358"/>
      <w:r>
        <w:lastRenderedPageBreak/>
        <w:t>Añadir recordatorio</w:t>
      </w:r>
      <w:bookmarkEnd w:id="21"/>
    </w:p>
    <w:p w14:paraId="15784A42" w14:textId="77777777" w:rsidR="008D1C58" w:rsidRDefault="008D1C58" w:rsidP="00230376">
      <w:pPr>
        <w:spacing w:after="0" w:line="360" w:lineRule="auto"/>
        <w:jc w:val="both"/>
      </w:pPr>
      <w:r>
        <w:t>Se muestra la pantalla para agregar un nuevo recordatorio:</w:t>
      </w:r>
    </w:p>
    <w:p w14:paraId="42C5806C" w14:textId="77777777" w:rsidR="008D1C58" w:rsidRDefault="008D1C58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4A86C8F3" wp14:editId="2FD7E2AD">
                <wp:extent cx="5772150" cy="3476625"/>
                <wp:effectExtent l="76200" t="57150" r="95250" b="123825"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094D3" w14:textId="77777777" w:rsidR="00082420" w:rsidRPr="00FD361A" w:rsidRDefault="00082420" w:rsidP="009E70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556A37B2" w14:textId="77777777" w:rsidR="00082420" w:rsidRPr="00C309AB" w:rsidRDefault="00082420" w:rsidP="009E709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66E787B8" w14:textId="77777777" w:rsidR="00082420" w:rsidRDefault="00082420" w:rsidP="00277E6B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Agregar recordatorio</w:t>
                            </w:r>
                          </w:p>
                          <w:p w14:paraId="5B4E98CD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148CD15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el asunto del recordatorio [A-Z,.¡!“#$%&amp;/()=¿?*-_][100]</w:t>
                            </w:r>
                          </w:p>
                          <w:p w14:paraId="10F08BF4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Curso de programación</w:t>
                            </w:r>
                          </w:p>
                          <w:p w14:paraId="7735C3B6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el tipo de recordatorio – [S]imple o [R]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eunión</w:t>
                            </w:r>
                            <w:proofErr w:type="spellEnd"/>
                          </w:p>
                          <w:p w14:paraId="64A22689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R</w:t>
                            </w:r>
                          </w:p>
                          <w:p w14:paraId="3BAD34B4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la fecha del recordatorio (YYYY/MM/DD)</w:t>
                            </w:r>
                          </w:p>
                          <w:p w14:paraId="7ECBBC8C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2022/02/07</w:t>
                            </w:r>
                          </w:p>
                          <w:p w14:paraId="690D3AEC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la hora del recordatorio en formato de 24 horas (HH:MM)</w:t>
                            </w:r>
                          </w:p>
                          <w:p w14:paraId="3B9A5783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13:00</w:t>
                            </w:r>
                          </w:p>
                          <w:p w14:paraId="2B1C0605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D1FC7F4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Recordatorio agregado.</w:t>
                            </w:r>
                          </w:p>
                          <w:p w14:paraId="7746C92F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1A0FF7D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29" o:spid="_x0000_s1050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9E709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9E709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277E6B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Agregar recordatorio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el asunto del recordatorio [A-Z,.¡!“#$%&amp;/()=¿?*-_][100]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Curso de programación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el tipo de recordatorio – [S]imple o [R]eunión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R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la fecha del recordatorio (YYYY/MM/DD)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2022/02/07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la hora del recordatorio en formato de 24 horas (HH:MM)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13:00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Recordatorio agregado.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DC7CC9" w14:textId="77777777" w:rsidR="00A15452" w:rsidRDefault="00A15452" w:rsidP="00230376">
      <w:pPr>
        <w:spacing w:after="0" w:line="360" w:lineRule="auto"/>
        <w:jc w:val="both"/>
      </w:pPr>
      <w:r>
        <w:br w:type="page"/>
      </w:r>
    </w:p>
    <w:p w14:paraId="7EAC04C8" w14:textId="77777777" w:rsidR="00A15452" w:rsidRDefault="00A15452" w:rsidP="00230376">
      <w:pPr>
        <w:pStyle w:val="Ttulo3"/>
        <w:spacing w:after="0" w:line="360" w:lineRule="auto"/>
        <w:jc w:val="both"/>
      </w:pPr>
      <w:bookmarkStart w:id="22" w:name="_Toc112438359"/>
      <w:r>
        <w:lastRenderedPageBreak/>
        <w:t>Listar recordatorios</w:t>
      </w:r>
      <w:bookmarkEnd w:id="22"/>
    </w:p>
    <w:p w14:paraId="28405DBA" w14:textId="77777777" w:rsidR="008D1C58" w:rsidRDefault="00A15452" w:rsidP="00230376">
      <w:pPr>
        <w:spacing w:after="0" w:line="360" w:lineRule="auto"/>
        <w:jc w:val="both"/>
      </w:pPr>
      <w:r>
        <w:t>Enumera los recordatorios existentes.</w:t>
      </w:r>
    </w:p>
    <w:p w14:paraId="48585FCB" w14:textId="77777777" w:rsidR="008D1C58" w:rsidRDefault="008D1C58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081FDCDE" wp14:editId="4968F834">
                <wp:extent cx="5772150" cy="3476625"/>
                <wp:effectExtent l="76200" t="57150" r="95250" b="123825"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DF810" w14:textId="77777777" w:rsidR="00082420" w:rsidRPr="00FD361A" w:rsidRDefault="00082420" w:rsidP="00540F1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2D122154" w14:textId="77777777" w:rsidR="00082420" w:rsidRPr="00C309AB" w:rsidRDefault="00082420" w:rsidP="00540F16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2B95711B" w14:textId="77777777" w:rsidR="00082420" w:rsidRDefault="00082420" w:rsidP="006D189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Listar recordatorios</w:t>
                            </w:r>
                          </w:p>
                          <w:p w14:paraId="1F20D2C5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9428301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2022/02/07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13:00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7A89EBC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Curso de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programació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14:paraId="3ADE5A87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F43CAC6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28" o:spid="_x0000_s1051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540F1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540F16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6D189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Listar recordatorios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2022/02/07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13:00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hrs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Curso de programació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5FC392" w14:textId="77777777" w:rsidR="00A15452" w:rsidRDefault="00A15452" w:rsidP="00230376">
      <w:pPr>
        <w:spacing w:after="0" w:line="360" w:lineRule="auto"/>
        <w:jc w:val="both"/>
      </w:pPr>
      <w:r>
        <w:br w:type="page"/>
      </w:r>
    </w:p>
    <w:p w14:paraId="51DE5CD4" w14:textId="77777777" w:rsidR="00A15452" w:rsidRDefault="00A15452" w:rsidP="00230376">
      <w:pPr>
        <w:pStyle w:val="Ttulo3"/>
        <w:spacing w:after="0" w:line="360" w:lineRule="auto"/>
        <w:jc w:val="both"/>
      </w:pPr>
      <w:bookmarkStart w:id="23" w:name="_Toc112438360"/>
      <w:r>
        <w:lastRenderedPageBreak/>
        <w:t>M</w:t>
      </w:r>
      <w:r w:rsidR="008D1C58">
        <w:t xml:space="preserve">odificar </w:t>
      </w:r>
      <w:r>
        <w:t>recordatorio</w:t>
      </w:r>
      <w:bookmarkEnd w:id="23"/>
    </w:p>
    <w:p w14:paraId="5A9C11F9" w14:textId="77777777" w:rsidR="008D1C58" w:rsidRDefault="008D1C58" w:rsidP="00230376">
      <w:pPr>
        <w:spacing w:after="0" w:line="360" w:lineRule="auto"/>
        <w:jc w:val="both"/>
      </w:pPr>
      <w:r>
        <w:t xml:space="preserve">Se solicita </w:t>
      </w:r>
      <w:r w:rsidR="00A15452">
        <w:t>seleccionar un</w:t>
      </w:r>
      <w:r>
        <w:t xml:space="preserve"> recordatorio a modificar </w:t>
      </w:r>
      <w:r w:rsidR="00A15452">
        <w:t xml:space="preserve">así como </w:t>
      </w:r>
      <w:r w:rsidR="00633F44">
        <w:t>los nuevos datos</w:t>
      </w:r>
      <w:r>
        <w:t>:</w:t>
      </w:r>
    </w:p>
    <w:p w14:paraId="306A6469" w14:textId="77777777" w:rsidR="008D1C58" w:rsidRDefault="008D1C58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5B06CEA3" wp14:editId="2F3224B3">
                <wp:extent cx="5772150" cy="3616960"/>
                <wp:effectExtent l="76200" t="57150" r="95250" b="97790"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61696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C10C8" w14:textId="77777777" w:rsidR="00082420" w:rsidRPr="00FD361A" w:rsidRDefault="00082420" w:rsidP="00E5471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75ACB84C" w14:textId="77777777" w:rsidR="00082420" w:rsidRDefault="00082420" w:rsidP="00E5471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7E272E52" w14:textId="77777777" w:rsidR="00082420" w:rsidRDefault="00082420" w:rsidP="00E54715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Modificar recordatorio</w:t>
                            </w:r>
                          </w:p>
                          <w:p w14:paraId="40290397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07B7ED1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el recordatorio a modificar:</w:t>
                            </w:r>
                          </w:p>
                          <w:p w14:paraId="1CBCCBEE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1E81F30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2022/02/07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13:00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1013C7C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Curso de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programació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14:paraId="777A1A2D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24B3097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</w:p>
                          <w:p w14:paraId="3993D2DE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70D6975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* Para mantener un valor, presiona Entrar sin ingresar nada</w:t>
                            </w:r>
                          </w:p>
                          <w:p w14:paraId="5893B366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55640AC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el asunto del recordatorio [A-Z,.¡!“#$%&amp;/()=¿?*-_][100]</w:t>
                            </w:r>
                          </w:p>
                          <w:p w14:paraId="48FBE08C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01E24171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el tipo de recordatorio – [S]imple o [R]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eunión</w:t>
                            </w:r>
                            <w:proofErr w:type="spellEnd"/>
                          </w:p>
                          <w:p w14:paraId="5FF532B6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5CA765D5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la fecha del recordatorio (YYYY/MM/DD)</w:t>
                            </w:r>
                          </w:p>
                          <w:p w14:paraId="1CFA7492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2022/02/02</w:t>
                            </w:r>
                          </w:p>
                          <w:p w14:paraId="4F56D6DC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la hora del recordatorio en formato de 24 horas (HH:MM)</w:t>
                            </w:r>
                          </w:p>
                          <w:p w14:paraId="517D9D3F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11:00</w:t>
                            </w:r>
                          </w:p>
                          <w:p w14:paraId="5B06663B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F8CD84D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Recordatorio modificado.</w:t>
                            </w:r>
                          </w:p>
                          <w:p w14:paraId="7952C6E7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7A59050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27" o:spid="_x0000_s1052" type="#_x0000_t202" style="width:454.5pt;height:28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E5471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Default="00082420" w:rsidP="00E5471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E54715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Modificar recordatorio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el recordatorio a modificar: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2022/02/07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13:00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hrs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Curso de programació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* Para mantener un valor, presiona Entrar sin ingresar nada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el asunto del recordatorio [A-Z,.¡!“#$%&amp;/()=¿?*-_][100]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/&gt;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el tipo de recordatorio – [S]imple o [R]eunión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/&gt;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la fecha del recordatorio (YYYY/MM/DD)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2022/02/02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la hora del recordatorio en formato de 24 horas (HH:MM)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11:00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Recordatorio modificado.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9AD9A5" w14:textId="77777777" w:rsidR="008D1C58" w:rsidRDefault="008D1C58" w:rsidP="00230376">
      <w:pPr>
        <w:spacing w:after="0" w:line="360" w:lineRule="auto"/>
        <w:jc w:val="both"/>
      </w:pPr>
      <w:r>
        <w:t>* Nótese que el contenido de esta pantalla supera las 25 líneas, por lo que puede haber algo de “</w:t>
      </w:r>
      <w:r w:rsidR="00F47C2C">
        <w:t>desbordamiento</w:t>
      </w:r>
      <w:r>
        <w:t>”</w:t>
      </w:r>
      <w:r w:rsidR="00921DE6">
        <w:t xml:space="preserve"> o “desplazamiento”</w:t>
      </w:r>
      <w:r>
        <w:t>.</w:t>
      </w:r>
    </w:p>
    <w:p w14:paraId="5B9C9669" w14:textId="77777777" w:rsidR="008D1C58" w:rsidRDefault="008D1C58" w:rsidP="00230376">
      <w:pPr>
        <w:spacing w:after="0" w:line="360" w:lineRule="auto"/>
        <w:jc w:val="both"/>
      </w:pPr>
      <w:r>
        <w:br w:type="page"/>
      </w:r>
    </w:p>
    <w:p w14:paraId="21432392" w14:textId="77777777" w:rsidR="00623926" w:rsidRDefault="00623926" w:rsidP="00230376">
      <w:pPr>
        <w:pStyle w:val="Ttulo3"/>
        <w:spacing w:after="0" w:line="360" w:lineRule="auto"/>
        <w:jc w:val="both"/>
      </w:pPr>
      <w:bookmarkStart w:id="24" w:name="_Toc112438361"/>
      <w:r>
        <w:lastRenderedPageBreak/>
        <w:t xml:space="preserve">Visualizar </w:t>
      </w:r>
      <w:r w:rsidR="008D1C58">
        <w:t>recordatorio</w:t>
      </w:r>
      <w:bookmarkEnd w:id="24"/>
    </w:p>
    <w:p w14:paraId="27B86152" w14:textId="77777777" w:rsidR="008D1C58" w:rsidRDefault="00623926" w:rsidP="00230376">
      <w:pPr>
        <w:spacing w:after="0" w:line="360" w:lineRule="auto"/>
        <w:jc w:val="both"/>
      </w:pPr>
      <w:r>
        <w:t>Se solicita seleccionar un</w:t>
      </w:r>
      <w:r w:rsidR="008D1C58">
        <w:t xml:space="preserve"> recordatorio, </w:t>
      </w:r>
      <w:r>
        <w:t xml:space="preserve">y </w:t>
      </w:r>
      <w:r w:rsidR="008D1C58">
        <w:t>se muestran los detalles del recordatorio</w:t>
      </w:r>
      <w:r>
        <w:t xml:space="preserve"> seleccionado</w:t>
      </w:r>
      <w:r w:rsidR="008D1C58">
        <w:t>:</w:t>
      </w:r>
    </w:p>
    <w:p w14:paraId="677A52FD" w14:textId="77777777" w:rsidR="008D1C58" w:rsidRDefault="008D1C58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31B6A691" wp14:editId="4720E3B7">
                <wp:extent cx="5772150" cy="3476625"/>
                <wp:effectExtent l="76200" t="57150" r="95250" b="123825"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D7E09" w14:textId="77777777" w:rsidR="00082420" w:rsidRPr="00FD361A" w:rsidRDefault="00082420" w:rsidP="00C173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1A690553" w14:textId="77777777" w:rsidR="00082420" w:rsidRPr="00C309AB" w:rsidRDefault="00082420" w:rsidP="00C173B9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49FE03C3" w14:textId="77777777" w:rsidR="00082420" w:rsidRDefault="00082420" w:rsidP="00C173B9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Visualizar recordatorio</w:t>
                            </w:r>
                          </w:p>
                          <w:p w14:paraId="30E33C0A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8830A33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el recordatorio del que mostrar detalles:</w:t>
                            </w:r>
                          </w:p>
                          <w:p w14:paraId="762B13B3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D9FBDAD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2022/02/07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13:00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43C753C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Curso de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programació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14:paraId="3E6A3B1D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C6AA9D8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</w:p>
                          <w:p w14:paraId="730282EE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265DEE5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Tipo: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Reunión</w:t>
                            </w:r>
                          </w:p>
                          <w:p w14:paraId="5924C989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Fecha: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2022/02/07</w:t>
                            </w:r>
                          </w:p>
                          <w:p w14:paraId="73547E82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Hora: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13:00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hrs</w:t>
                            </w:r>
                            <w:proofErr w:type="spellEnd"/>
                          </w:p>
                          <w:p w14:paraId="0B863718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Asunto: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Curso de programación</w:t>
                            </w:r>
                          </w:p>
                          <w:p w14:paraId="36FC3C8E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5ABED34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26" o:spid="_x0000_s1053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C173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C173B9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C173B9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Visualizar recordatorio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el recordatorio del que mostrar detalles: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2022/02/07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13:00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hrs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Curso de programació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Tipo: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Reunión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Fecha: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2022/02/07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Hora: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13:00 hrs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Asunto: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Curso de programación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CEA9B2" w14:textId="77777777" w:rsidR="008D1C58" w:rsidRDefault="008D1C58" w:rsidP="00230376">
      <w:pPr>
        <w:spacing w:after="0" w:line="360" w:lineRule="auto"/>
        <w:jc w:val="both"/>
      </w:pPr>
      <w:r>
        <w:br w:type="page"/>
      </w:r>
    </w:p>
    <w:p w14:paraId="4551002F" w14:textId="77777777" w:rsidR="00DD2B88" w:rsidRDefault="00DD2B88" w:rsidP="00230376">
      <w:pPr>
        <w:pStyle w:val="Ttulo3"/>
        <w:spacing w:after="0" w:line="360" w:lineRule="auto"/>
        <w:jc w:val="both"/>
      </w:pPr>
      <w:bookmarkStart w:id="25" w:name="_Toc112438362"/>
      <w:r>
        <w:lastRenderedPageBreak/>
        <w:t>Eliminar recordatorio</w:t>
      </w:r>
      <w:bookmarkEnd w:id="25"/>
    </w:p>
    <w:p w14:paraId="4F80E1D7" w14:textId="77777777" w:rsidR="008D1C58" w:rsidRDefault="00DD2B88" w:rsidP="00230376">
      <w:pPr>
        <w:spacing w:after="0" w:line="360" w:lineRule="auto"/>
        <w:jc w:val="both"/>
      </w:pPr>
      <w:r>
        <w:t>S</w:t>
      </w:r>
      <w:r w:rsidR="008D1C58">
        <w:t xml:space="preserve">e solicita </w:t>
      </w:r>
      <w:r>
        <w:t xml:space="preserve">seleccionar el recordatorio que se </w:t>
      </w:r>
      <w:r w:rsidR="008D1C58">
        <w:t>desea eliminar, se muestran los detalles del recordatorio y se pide confirmación antes de eliminarlo:</w:t>
      </w:r>
    </w:p>
    <w:p w14:paraId="1E64DBFC" w14:textId="77777777" w:rsidR="008D1C58" w:rsidRDefault="008D1C58" w:rsidP="00230376">
      <w:pPr>
        <w:spacing w:after="0" w:line="360" w:lineRule="auto"/>
        <w:jc w:val="both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53CCB18E" wp14:editId="6EC478C3">
                <wp:extent cx="5772150" cy="3476625"/>
                <wp:effectExtent l="76200" t="57150" r="95250" b="123825"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B32C9" w14:textId="77777777" w:rsidR="00082420" w:rsidRPr="00FD361A" w:rsidRDefault="00082420" w:rsidP="002179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06F81620" w14:textId="77777777" w:rsidR="00082420" w:rsidRPr="00C309AB" w:rsidRDefault="00082420" w:rsidP="002179D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76757993" w14:textId="77777777" w:rsidR="00082420" w:rsidRDefault="00082420" w:rsidP="002179D3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Eliminar recordatorio</w:t>
                            </w:r>
                          </w:p>
                          <w:p w14:paraId="13C60633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EE88781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Selecciona el recordatorio que quieres eliminar:</w:t>
                            </w:r>
                          </w:p>
                          <w:p w14:paraId="29A32373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293C678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R, 2022/02/07, 13:00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A31E5AD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Curso de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programació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14:paraId="5744EFE5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AB3FA10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</w:p>
                          <w:p w14:paraId="358CF16F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B16FCF2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Tipo: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Reunión</w:t>
                            </w:r>
                          </w:p>
                          <w:p w14:paraId="3BF2D703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Fecha: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2022/02/07</w:t>
                            </w:r>
                          </w:p>
                          <w:p w14:paraId="6E2F54BF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Hora: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13:00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hrs</w:t>
                            </w:r>
                            <w:proofErr w:type="spellEnd"/>
                          </w:p>
                          <w:p w14:paraId="28D3083E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Asunto: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Curso de programación</w:t>
                            </w:r>
                          </w:p>
                          <w:p w14:paraId="42EFF8E2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B2BBF16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¿Estás seguro que quieres eliminar este recordatorio? [S/N] /&gt;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S</w:t>
                            </w:r>
                          </w:p>
                          <w:p w14:paraId="284E5F53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1ABACB2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Recordatorio eliminado.</w:t>
                            </w:r>
                          </w:p>
                          <w:p w14:paraId="120D15B0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B05BF6E" w14:textId="77777777" w:rsidR="00082420" w:rsidRDefault="00082420" w:rsidP="008D1C58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cualquier tecla para continuar...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25" o:spid="_x0000_s1054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2179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2179D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2179D3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Eliminar recordatorio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Selecciona el recordatorio que quieres eliminar: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1.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R, 2022/02/07, 13:00 hrs: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Curso de programació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Tipo: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Reunión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Fecha: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2022/02/07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Hora: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13:00 hrs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Asunto: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Curso de programación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¿Estás seguro que quieres eliminar este recordatorio? [S/N] /&gt;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S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Recordatorio eliminado.</w:t>
                      </w: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8D1C58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cualquier tecla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581516" w14:textId="77777777" w:rsidR="005B1372" w:rsidRDefault="005B1372" w:rsidP="00230376">
      <w:pPr>
        <w:spacing w:after="0" w:line="360" w:lineRule="auto"/>
        <w:jc w:val="both"/>
      </w:pPr>
      <w:r>
        <w:br w:type="page"/>
      </w:r>
    </w:p>
    <w:p w14:paraId="342DABDC" w14:textId="77777777" w:rsidR="008D1C58" w:rsidRDefault="005B1372" w:rsidP="00230376">
      <w:pPr>
        <w:pStyle w:val="Ttulo2"/>
        <w:spacing w:after="0" w:line="360" w:lineRule="auto"/>
        <w:jc w:val="both"/>
      </w:pPr>
      <w:bookmarkStart w:id="26" w:name="_Toc112438363"/>
      <w:r>
        <w:lastRenderedPageBreak/>
        <w:t>Evaluación</w:t>
      </w:r>
      <w:bookmarkEnd w:id="26"/>
    </w:p>
    <w:p w14:paraId="5726D99B" w14:textId="77777777" w:rsidR="0045146B" w:rsidRDefault="0045146B" w:rsidP="00230376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El comando evaluación permite evaluar un curso para identificar si se ha aprobado o no. Primero s</w:t>
      </w:r>
      <w:r w:rsidR="005B1372">
        <w:rPr>
          <w:rFonts w:cs="Arial"/>
          <w:szCs w:val="24"/>
        </w:rPr>
        <w:t xml:space="preserve">e </w:t>
      </w:r>
      <w:r>
        <w:rPr>
          <w:rFonts w:cs="Arial"/>
          <w:szCs w:val="24"/>
        </w:rPr>
        <w:t>solicitarán la cantidad de</w:t>
      </w:r>
      <w:r w:rsidR="005B1372">
        <w:rPr>
          <w:rFonts w:cs="Arial"/>
          <w:szCs w:val="24"/>
        </w:rPr>
        <w:t xml:space="preserve"> faltas, retardos</w:t>
      </w:r>
      <w:r>
        <w:rPr>
          <w:rFonts w:cs="Arial"/>
          <w:szCs w:val="24"/>
        </w:rPr>
        <w:t xml:space="preserve"> y </w:t>
      </w:r>
      <w:r w:rsidR="005B1372">
        <w:rPr>
          <w:rFonts w:cs="Arial"/>
          <w:szCs w:val="24"/>
        </w:rPr>
        <w:t>tareas</w:t>
      </w:r>
      <w:r>
        <w:rPr>
          <w:rFonts w:cs="Arial"/>
          <w:szCs w:val="24"/>
        </w:rPr>
        <w:t xml:space="preserve">. Posteriormente </w:t>
      </w:r>
      <w:r w:rsidR="005B1372">
        <w:rPr>
          <w:rFonts w:cs="Arial"/>
          <w:szCs w:val="24"/>
        </w:rPr>
        <w:t xml:space="preserve">se </w:t>
      </w:r>
      <w:r>
        <w:rPr>
          <w:rFonts w:cs="Arial"/>
          <w:szCs w:val="24"/>
        </w:rPr>
        <w:t xml:space="preserve">solicitarán las calificaciones de las </w:t>
      </w:r>
      <w:r w:rsidR="005B1372">
        <w:rPr>
          <w:rFonts w:cs="Arial"/>
          <w:szCs w:val="24"/>
        </w:rPr>
        <w:t>9 actividades</w:t>
      </w:r>
      <w:r>
        <w:rPr>
          <w:rFonts w:cs="Arial"/>
          <w:szCs w:val="24"/>
        </w:rPr>
        <w:t xml:space="preserve"> y</w:t>
      </w:r>
      <w:r w:rsidR="005B1372">
        <w:rPr>
          <w:rFonts w:cs="Arial"/>
          <w:szCs w:val="24"/>
        </w:rPr>
        <w:t xml:space="preserve"> los </w:t>
      </w:r>
      <w:r>
        <w:rPr>
          <w:rFonts w:cs="Arial"/>
          <w:szCs w:val="24"/>
        </w:rPr>
        <w:t>3 exámenes.</w:t>
      </w:r>
    </w:p>
    <w:p w14:paraId="0877027A" w14:textId="77777777" w:rsidR="005B1372" w:rsidRDefault="0045146B" w:rsidP="00230376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</w:t>
      </w:r>
      <w:r w:rsidR="005B1372">
        <w:rPr>
          <w:rFonts w:cs="Arial"/>
          <w:szCs w:val="24"/>
        </w:rPr>
        <w:t xml:space="preserve">inalmente se </w:t>
      </w:r>
      <w:r>
        <w:rPr>
          <w:rFonts w:cs="Arial"/>
          <w:szCs w:val="24"/>
        </w:rPr>
        <w:t xml:space="preserve">mostrarán </w:t>
      </w:r>
      <w:r w:rsidR="005B1372">
        <w:rPr>
          <w:rFonts w:cs="Arial"/>
          <w:szCs w:val="24"/>
        </w:rPr>
        <w:t>los resultados de la evaluación</w:t>
      </w:r>
      <w:r>
        <w:rPr>
          <w:rFonts w:cs="Arial"/>
          <w:szCs w:val="24"/>
        </w:rPr>
        <w:t xml:space="preserve"> en pantalla</w:t>
      </w:r>
      <w:r w:rsidR="005B1372">
        <w:rPr>
          <w:rFonts w:cs="Arial"/>
          <w:szCs w:val="24"/>
        </w:rPr>
        <w:t>.</w:t>
      </w:r>
    </w:p>
    <w:p w14:paraId="58A6BCC3" w14:textId="77777777" w:rsidR="005B1372" w:rsidRDefault="005B1372" w:rsidP="00230376">
      <w:pPr>
        <w:spacing w:after="0" w:line="360" w:lineRule="auto"/>
        <w:jc w:val="both"/>
        <w:rPr>
          <w:rFonts w:cs="Arial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0259CB6D" wp14:editId="49DDCE5E">
                <wp:extent cx="5772150" cy="3476625"/>
                <wp:effectExtent l="76200" t="57150" r="95250" b="123825"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64407" w14:textId="77777777" w:rsidR="00082420" w:rsidRPr="00FD361A" w:rsidRDefault="00082420" w:rsidP="00ED0979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626C9F7A" w14:textId="77777777" w:rsidR="00082420" w:rsidRPr="00C309AB" w:rsidRDefault="00082420" w:rsidP="00ED0979">
                            <w:pPr>
                              <w:shd w:val="clear" w:color="auto" w:fill="000000" w:themeFill="text1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7C2EEA7A" w14:textId="77777777" w:rsidR="00082420" w:rsidRDefault="00082420" w:rsidP="00ED0979">
                            <w:pPr>
                              <w:shd w:val="clear" w:color="auto" w:fill="000000" w:themeFill="text1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Evaluación</w:t>
                            </w:r>
                          </w:p>
                          <w:p w14:paraId="2EE63E63" w14:textId="77777777" w:rsidR="00082420" w:rsidRDefault="00082420" w:rsidP="00ED0979">
                            <w:pPr>
                              <w:shd w:val="clear" w:color="auto" w:fill="000000" w:themeFill="text1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1F41D60" w14:textId="77777777" w:rsidR="008258D8" w:rsidRDefault="00082420" w:rsidP="00ED0979">
                            <w:pPr>
                              <w:shd w:val="clear" w:color="auto" w:fill="000000" w:themeFill="text1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B13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Ingresa </w:t>
                            </w:r>
                            <w:r w:rsidR="008258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 cantidad de:</w:t>
                            </w:r>
                          </w:p>
                          <w:p w14:paraId="1D17DBAC" w14:textId="77777777" w:rsidR="00082420" w:rsidRPr="005B1372" w:rsidRDefault="008258D8" w:rsidP="00ED0979">
                            <w:pPr>
                              <w:shd w:val="clear" w:color="auto" w:fill="000000" w:themeFill="text1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74185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</w:t>
                            </w:r>
                            <w:r w:rsidR="006401E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altas a clase: </w:t>
                            </w:r>
                            <w:r w:rsidR="006401EB" w:rsidRPr="008258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</w:p>
                          <w:p w14:paraId="37530943" w14:textId="77777777" w:rsidR="00082420" w:rsidRPr="005B1372" w:rsidRDefault="008258D8" w:rsidP="00ED0979">
                            <w:pPr>
                              <w:shd w:val="clear" w:color="auto" w:fill="000000" w:themeFill="text1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0421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</w:t>
                            </w:r>
                            <w:r w:rsidR="006401E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etardos a clase: </w:t>
                            </w:r>
                            <w:r w:rsidR="006401EB" w:rsidRPr="008258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4</w:t>
                            </w:r>
                          </w:p>
                          <w:p w14:paraId="07971687" w14:textId="77777777" w:rsidR="00082420" w:rsidRDefault="008258D8" w:rsidP="00ED0979">
                            <w:pPr>
                              <w:shd w:val="clear" w:color="auto" w:fill="000000" w:themeFill="text1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74185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</w:t>
                            </w:r>
                            <w:r w:rsidR="00082420" w:rsidRPr="005B13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areas</w:t>
                            </w:r>
                            <w:r w:rsidR="00ED097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242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completadas</w:t>
                            </w:r>
                            <w:r w:rsidR="006401E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6401EB" w:rsidRPr="008258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5862CF" id="Cuadro de texto 31" o:spid="_x0000_s1055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ED0979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ED0979">
                      <w:pPr>
                        <w:shd w:val="clear" w:color="auto" w:fill="000000" w:themeFill="text1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ED0979">
                      <w:pPr>
                        <w:shd w:val="clear" w:color="auto" w:fill="000000" w:themeFill="text1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Evaluación</w:t>
                      </w:r>
                    </w:p>
                    <w:p w:rsidR="00082420" w:rsidRDefault="00082420" w:rsidP="00ED0979">
                      <w:pPr>
                        <w:shd w:val="clear" w:color="auto" w:fill="000000" w:themeFill="text1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258D8" w:rsidRDefault="00082420" w:rsidP="00ED0979">
                      <w:pPr>
                        <w:shd w:val="clear" w:color="auto" w:fill="000000" w:themeFill="text1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B13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Ingresa </w:t>
                      </w:r>
                      <w:r w:rsidR="008258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 cantidad de:</w:t>
                      </w:r>
                    </w:p>
                    <w:p w:rsidR="00082420" w:rsidRPr="005B1372" w:rsidRDefault="008258D8" w:rsidP="00ED0979">
                      <w:pPr>
                        <w:shd w:val="clear" w:color="auto" w:fill="000000" w:themeFill="text1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- </w:t>
                      </w:r>
                      <w:r w:rsidR="0074185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</w:t>
                      </w:r>
                      <w:r w:rsidR="006401E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altas a clase: </w:t>
                      </w:r>
                      <w:r w:rsidR="006401EB" w:rsidRPr="008258D8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</w:t>
                      </w:r>
                    </w:p>
                    <w:p w:rsidR="00082420" w:rsidRPr="005B1372" w:rsidRDefault="008258D8" w:rsidP="00ED0979">
                      <w:pPr>
                        <w:shd w:val="clear" w:color="auto" w:fill="000000" w:themeFill="text1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- </w:t>
                      </w:r>
                      <w:r w:rsidR="000421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</w:t>
                      </w:r>
                      <w:r w:rsidR="006401E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etardos a clase: </w:t>
                      </w:r>
                      <w:r w:rsidR="006401EB" w:rsidRPr="008258D8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4</w:t>
                      </w:r>
                    </w:p>
                    <w:p w:rsidR="00082420" w:rsidRDefault="008258D8" w:rsidP="00ED0979">
                      <w:pPr>
                        <w:shd w:val="clear" w:color="auto" w:fill="000000" w:themeFill="text1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- </w:t>
                      </w:r>
                      <w:r w:rsidR="0074185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</w:t>
                      </w:r>
                      <w:r w:rsidR="00082420" w:rsidRPr="005B13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areas</w:t>
                      </w:r>
                      <w:r w:rsidR="00ED097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08242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completadas</w:t>
                      </w:r>
                      <w:r w:rsidR="006401E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r w:rsidR="006401EB" w:rsidRPr="008258D8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A478C2" w14:textId="77777777" w:rsidR="005B1372" w:rsidRDefault="00456441" w:rsidP="00230376">
      <w:pPr>
        <w:spacing w:after="0" w:line="360" w:lineRule="auto"/>
        <w:jc w:val="both"/>
        <w:rPr>
          <w:rFonts w:cs="Arial"/>
          <w:szCs w:val="24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inline distT="0" distB="0" distL="0" distR="0" wp14:anchorId="5D42C7B6" wp14:editId="65F4809C">
                <wp:extent cx="5772150" cy="3476625"/>
                <wp:effectExtent l="76200" t="57150" r="95250" b="123825"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FD937" w14:textId="77777777" w:rsidR="00082420" w:rsidRPr="00FD361A" w:rsidRDefault="00082420" w:rsidP="004564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77FCF702" w14:textId="77777777" w:rsidR="00082420" w:rsidRPr="00C309AB" w:rsidRDefault="00082420" w:rsidP="00456441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3E9CF45F" w14:textId="77777777" w:rsidR="00082420" w:rsidRDefault="00082420" w:rsidP="00456441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Evaluación</w:t>
                            </w:r>
                          </w:p>
                          <w:p w14:paraId="2657C90A" w14:textId="77777777" w:rsidR="00082420" w:rsidRDefault="00082420" w:rsidP="00456441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0C84706" w14:textId="77777777" w:rsidR="00082420" w:rsidRPr="00456441" w:rsidRDefault="00082420" w:rsidP="00456441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5644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Ingresa la calificación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obtenida </w:t>
                            </w:r>
                            <w:r w:rsidRPr="0045644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 cada actividad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(calificada sobre 100)</w:t>
                            </w:r>
                            <w:r w:rsidRPr="0045644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6E59621B" w14:textId="77777777" w:rsidR="00082420" w:rsidRPr="00456441" w:rsidRDefault="00082420" w:rsidP="00456441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5644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ividad #</w:t>
                            </w:r>
                            <w:r w:rsidRPr="0045644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1: </w:t>
                            </w:r>
                            <w:r w:rsidRPr="001E0B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100</w:t>
                            </w:r>
                          </w:p>
                          <w:p w14:paraId="76159719" w14:textId="77777777" w:rsidR="00082420" w:rsidRPr="00456441" w:rsidRDefault="00082420" w:rsidP="00456441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Actividad #2: </w:t>
                            </w:r>
                            <w:r w:rsidRPr="001E0B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90</w:t>
                            </w:r>
                          </w:p>
                          <w:p w14:paraId="35528C80" w14:textId="77777777" w:rsidR="00082420" w:rsidRPr="00456441" w:rsidRDefault="00082420" w:rsidP="00456441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Actividad #3: </w:t>
                            </w:r>
                            <w:r w:rsidRPr="001E0B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95</w:t>
                            </w:r>
                          </w:p>
                          <w:p w14:paraId="3AE4CC10" w14:textId="77777777" w:rsidR="00082420" w:rsidRPr="00456441" w:rsidRDefault="00082420" w:rsidP="00456441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Actividad #4: </w:t>
                            </w:r>
                            <w:r w:rsidRPr="001E0B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100</w:t>
                            </w:r>
                          </w:p>
                          <w:p w14:paraId="7675592D" w14:textId="77777777" w:rsidR="00082420" w:rsidRPr="00456441" w:rsidRDefault="00082420" w:rsidP="00456441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Actividad #5: </w:t>
                            </w:r>
                            <w:r w:rsidRPr="001E0B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90</w:t>
                            </w:r>
                          </w:p>
                          <w:p w14:paraId="0EEB0B9C" w14:textId="77777777" w:rsidR="00082420" w:rsidRPr="00456441" w:rsidRDefault="00082420" w:rsidP="00456441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Actividad #6: </w:t>
                            </w:r>
                            <w:r w:rsidRPr="001E0B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92</w:t>
                            </w:r>
                          </w:p>
                          <w:p w14:paraId="6A2927AD" w14:textId="77777777" w:rsidR="00082420" w:rsidRPr="00456441" w:rsidRDefault="00082420" w:rsidP="00456441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5644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ividad #7: </w:t>
                            </w:r>
                            <w:r w:rsidRPr="001E0B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100</w:t>
                            </w:r>
                          </w:p>
                          <w:p w14:paraId="47E4070B" w14:textId="77777777" w:rsidR="00082420" w:rsidRPr="00456441" w:rsidRDefault="00082420" w:rsidP="00456441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Actividad #8: </w:t>
                            </w:r>
                            <w:r w:rsidRPr="001E0B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90</w:t>
                            </w:r>
                          </w:p>
                          <w:p w14:paraId="11EEF9C1" w14:textId="77777777" w:rsidR="00082420" w:rsidRDefault="00082420" w:rsidP="00456441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Actividad #9: </w:t>
                            </w:r>
                            <w:r w:rsidRPr="001E0B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95</w:t>
                            </w:r>
                          </w:p>
                          <w:p w14:paraId="17F022E7" w14:textId="77777777" w:rsidR="00082420" w:rsidRDefault="00082420" w:rsidP="00456441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277BDD3" w14:textId="77777777" w:rsidR="00082420" w:rsidRPr="0001048E" w:rsidRDefault="00082420" w:rsidP="0001048E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0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Ingresa la calificación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obtenida </w:t>
                            </w:r>
                            <w:r w:rsidRPr="00010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 cada examen (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calificado sobre 100</w:t>
                            </w:r>
                            <w:r w:rsidRPr="00010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): </w:t>
                            </w:r>
                          </w:p>
                          <w:p w14:paraId="76BA338C" w14:textId="77777777" w:rsidR="00082420" w:rsidRPr="0001048E" w:rsidRDefault="00082420" w:rsidP="0001048E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0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Examen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#1: </w:t>
                            </w:r>
                            <w:r w:rsidRPr="001E0B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100</w:t>
                            </w:r>
                          </w:p>
                          <w:p w14:paraId="60587147" w14:textId="77777777" w:rsidR="00082420" w:rsidRPr="0001048E" w:rsidRDefault="00082420" w:rsidP="0001048E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0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Examen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#2: </w:t>
                            </w:r>
                            <w:r w:rsidRPr="001E0B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90</w:t>
                            </w:r>
                          </w:p>
                          <w:p w14:paraId="3BFE8E87" w14:textId="77777777" w:rsidR="00082420" w:rsidRDefault="00082420" w:rsidP="0001048E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10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Examen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#3: </w:t>
                            </w:r>
                            <w:r w:rsidRPr="001E0B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u w:val="single"/>
                              </w:rPr>
                              <w:t>95</w:t>
                            </w:r>
                            <w:r w:rsidRPr="000104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FAEB3CD" w14:textId="77777777" w:rsidR="00082420" w:rsidRDefault="00082420" w:rsidP="0001048E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C348262" w14:textId="77777777" w:rsidR="00082420" w:rsidRDefault="00082420" w:rsidP="0001048E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Entrar para continuar...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531659" id="Cuadro de texto 32" o:spid="_x0000_s1056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4564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456441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456441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Evaluación</w:t>
                      </w:r>
                    </w:p>
                    <w:p w:rsidR="00082420" w:rsidRDefault="00082420" w:rsidP="00456441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456441" w:rsidRDefault="00082420" w:rsidP="00456441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5644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Ingresa la calificación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obtenida </w:t>
                      </w:r>
                      <w:r w:rsidRPr="0045644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 cada actividad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(calificada sobre 100)</w:t>
                      </w:r>
                      <w:r w:rsidRPr="0045644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</w:p>
                    <w:p w:rsidR="00082420" w:rsidRPr="00456441" w:rsidRDefault="00082420" w:rsidP="00456441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5644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ividad #</w:t>
                      </w:r>
                      <w:r w:rsidRPr="0045644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1: </w:t>
                      </w:r>
                      <w:r w:rsidRPr="001E0BC4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100</w:t>
                      </w:r>
                    </w:p>
                    <w:p w:rsidR="00082420" w:rsidRPr="00456441" w:rsidRDefault="00082420" w:rsidP="00456441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Actividad #2: </w:t>
                      </w:r>
                      <w:r w:rsidRPr="001E0BC4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90</w:t>
                      </w:r>
                    </w:p>
                    <w:p w:rsidR="00082420" w:rsidRPr="00456441" w:rsidRDefault="00082420" w:rsidP="00456441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Actividad #3: </w:t>
                      </w:r>
                      <w:r w:rsidRPr="001E0BC4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95</w:t>
                      </w:r>
                    </w:p>
                    <w:p w:rsidR="00082420" w:rsidRPr="00456441" w:rsidRDefault="00082420" w:rsidP="00456441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Actividad #4: </w:t>
                      </w:r>
                      <w:r w:rsidRPr="001E0BC4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100</w:t>
                      </w:r>
                    </w:p>
                    <w:p w:rsidR="00082420" w:rsidRPr="00456441" w:rsidRDefault="00082420" w:rsidP="00456441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Actividad #5: </w:t>
                      </w:r>
                      <w:r w:rsidRPr="001E0BC4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90</w:t>
                      </w:r>
                    </w:p>
                    <w:p w:rsidR="00082420" w:rsidRPr="00456441" w:rsidRDefault="00082420" w:rsidP="00456441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Actividad #6: </w:t>
                      </w:r>
                      <w:r w:rsidRPr="001E0BC4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92</w:t>
                      </w:r>
                    </w:p>
                    <w:p w:rsidR="00082420" w:rsidRPr="00456441" w:rsidRDefault="00082420" w:rsidP="00456441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5644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ividad #7: </w:t>
                      </w:r>
                      <w:r w:rsidRPr="001E0BC4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100</w:t>
                      </w:r>
                    </w:p>
                    <w:p w:rsidR="00082420" w:rsidRPr="00456441" w:rsidRDefault="00082420" w:rsidP="00456441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Actividad #8: </w:t>
                      </w:r>
                      <w:r w:rsidRPr="001E0BC4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90</w:t>
                      </w:r>
                    </w:p>
                    <w:p w:rsidR="00082420" w:rsidRDefault="00082420" w:rsidP="00456441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Actividad #9: </w:t>
                      </w:r>
                      <w:r w:rsidRPr="001E0BC4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95</w:t>
                      </w:r>
                    </w:p>
                    <w:p w:rsidR="00082420" w:rsidRDefault="00082420" w:rsidP="00456441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01048E" w:rsidRDefault="00082420" w:rsidP="0001048E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0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Ingresa la calificación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obtenida </w:t>
                      </w:r>
                      <w:r w:rsidRPr="00010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 cada examen (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calificado sobre 100</w:t>
                      </w:r>
                      <w:r w:rsidRPr="00010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): </w:t>
                      </w:r>
                    </w:p>
                    <w:p w:rsidR="00082420" w:rsidRPr="0001048E" w:rsidRDefault="00082420" w:rsidP="0001048E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0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Examen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#1: </w:t>
                      </w:r>
                      <w:r w:rsidRPr="001E0BC4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100</w:t>
                      </w:r>
                    </w:p>
                    <w:p w:rsidR="00082420" w:rsidRPr="0001048E" w:rsidRDefault="00082420" w:rsidP="0001048E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0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Examen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#2: </w:t>
                      </w:r>
                      <w:r w:rsidRPr="001E0BC4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90</w:t>
                      </w:r>
                    </w:p>
                    <w:p w:rsidR="00082420" w:rsidRDefault="00082420" w:rsidP="0001048E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10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Examen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#3: </w:t>
                      </w:r>
                      <w:r w:rsidRPr="001E0BC4">
                        <w:rPr>
                          <w:rFonts w:ascii="Courier New" w:hAnsi="Courier New" w:cs="Courier New"/>
                          <w:sz w:val="18"/>
                          <w:szCs w:val="18"/>
                          <w:u w:val="single"/>
                        </w:rPr>
                        <w:t>95</w:t>
                      </w:r>
                      <w:r w:rsidRPr="000104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:rsidR="00082420" w:rsidRDefault="00082420" w:rsidP="0001048E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01048E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Entrar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B95DE1" w14:textId="77777777" w:rsidR="00082420" w:rsidRDefault="00082420" w:rsidP="00230376">
      <w:pPr>
        <w:spacing w:after="0" w:line="360" w:lineRule="auto"/>
        <w:jc w:val="both"/>
        <w:rPr>
          <w:rFonts w:cs="Arial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6FF6C54C" wp14:editId="68FBF2A3">
                <wp:extent cx="5772150" cy="3476625"/>
                <wp:effectExtent l="76200" t="57150" r="95250" b="123825"/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4766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66A25" w14:textId="77777777" w:rsidR="00082420" w:rsidRPr="00FD361A" w:rsidRDefault="00082420" w:rsidP="000824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SIADES</w:t>
                            </w:r>
                          </w:p>
                          <w:p w14:paraId="66B2DC1D" w14:textId="77777777" w:rsidR="00082420" w:rsidRPr="00C309AB" w:rsidRDefault="00082420" w:rsidP="0008242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D361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Sistema Integral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 Administración del Estudiante</w:t>
                            </w:r>
                          </w:p>
                          <w:p w14:paraId="76B33A18" w14:textId="77777777" w:rsidR="00082420" w:rsidRDefault="00082420" w:rsidP="0008242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7576B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Resultados de 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valuación</w:t>
                            </w:r>
                          </w:p>
                          <w:p w14:paraId="54C8AAB2" w14:textId="77777777" w:rsidR="00082420" w:rsidRDefault="00082420" w:rsidP="0008242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14951CC" w14:textId="77777777" w:rsidR="00082420" w:rsidRPr="00082420" w:rsidRDefault="00082420" w:rsidP="0008242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Puntaje</w:t>
                            </w:r>
                            <w:r w:rsidRPr="0008242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final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r w:rsidRPr="0008242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tareas: </w:t>
                            </w:r>
                            <w:r w:rsidR="00D2327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  <w:p w14:paraId="64D3BE7F" w14:textId="77777777" w:rsidR="00082420" w:rsidRPr="00082420" w:rsidRDefault="00082420" w:rsidP="0008242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Puntaje</w:t>
                            </w:r>
                            <w:r w:rsidRPr="0008242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final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 w:rsidRPr="0008242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ividades: </w:t>
                            </w:r>
                            <w:r w:rsidRPr="002625F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95.00</w:t>
                            </w:r>
                          </w:p>
                          <w:p w14:paraId="2A40019A" w14:textId="77777777" w:rsidR="00082420" w:rsidRPr="00C61824" w:rsidRDefault="00082420" w:rsidP="0008242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Puntaje</w:t>
                            </w:r>
                            <w:r w:rsidRPr="0008242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final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de exámenes: </w:t>
                            </w:r>
                            <w:r w:rsidRPr="00C6182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95.00</w:t>
                            </w:r>
                          </w:p>
                          <w:p w14:paraId="748A4743" w14:textId="77777777" w:rsidR="00082420" w:rsidRPr="00C61824" w:rsidRDefault="00082420" w:rsidP="0008242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08242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Calificación final: </w:t>
                            </w:r>
                            <w:r w:rsidR="00A236F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93.34</w:t>
                            </w:r>
                          </w:p>
                          <w:p w14:paraId="77DCB8C4" w14:textId="77777777" w:rsidR="00082420" w:rsidRPr="00C61824" w:rsidRDefault="00E804B8" w:rsidP="0008242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Asistencias a clase: </w:t>
                            </w:r>
                            <w:r w:rsidRPr="00C6182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31</w:t>
                            </w:r>
                            <w:r w:rsidR="00EF2185" w:rsidRPr="00C6182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.7</w:t>
                            </w:r>
                          </w:p>
                          <w:p w14:paraId="69A938E7" w14:textId="77777777" w:rsidR="00082420" w:rsidRPr="00C61824" w:rsidRDefault="006D195A" w:rsidP="0008242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Porcentaje de asistencia</w:t>
                            </w:r>
                            <w:r w:rsidR="00FC5A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 clase: </w:t>
                            </w:r>
                            <w:r w:rsidR="00FC5AF9" w:rsidRPr="00C6182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93.23</w:t>
                            </w:r>
                            <w:r w:rsidR="00C61824" w:rsidRPr="00C618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  <w:p w14:paraId="1BF8DFF2" w14:textId="77777777" w:rsidR="00082420" w:rsidRPr="00082420" w:rsidRDefault="00082420" w:rsidP="0008242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8242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Derecho a aprobar</w:t>
                            </w:r>
                            <w:r w:rsidR="002625F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625FF" w:rsidRPr="00C6182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Si</w:t>
                            </w:r>
                          </w:p>
                          <w:p w14:paraId="35B3FB37" w14:textId="77777777" w:rsidR="00082420" w:rsidRPr="00082420" w:rsidRDefault="00C61824" w:rsidP="0008242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Calificación: </w:t>
                            </w:r>
                            <w:r w:rsidRPr="00C6182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Aprobatoria</w:t>
                            </w:r>
                          </w:p>
                          <w:p w14:paraId="54B93E94" w14:textId="77777777" w:rsidR="00C61824" w:rsidRDefault="00C61824" w:rsidP="0008242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1A2862F" w14:textId="77777777" w:rsidR="00082420" w:rsidRPr="00082420" w:rsidRDefault="00082420" w:rsidP="0008242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8242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Situación: </w:t>
                            </w:r>
                            <w:r w:rsidRPr="008711E8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Aprobado</w:t>
                            </w:r>
                          </w:p>
                          <w:p w14:paraId="3302B1C9" w14:textId="77777777" w:rsidR="00082420" w:rsidRDefault="00082420" w:rsidP="0008242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96B3767" w14:textId="77777777" w:rsidR="00082420" w:rsidRDefault="00082420" w:rsidP="00082420">
                            <w:pPr>
                              <w:shd w:val="clear" w:color="auto" w:fill="000000" w:themeFill="text1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Presiona Entrar para continuar...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5755A8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57" type="#_x0000_t202" style="width:454.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" fillcolor="#101010 [3024]" stroked="f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0971f" offset="0,2.2pt"/>
                <v:textbox inset="3mm,3mm,3mm,3mm">
                  <w:txbxContent>
                    <w:p w:rsidR="00082420" w:rsidRPr="00FD361A" w:rsidRDefault="00082420" w:rsidP="000824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SIADES</w:t>
                      </w:r>
                    </w:p>
                    <w:p w:rsidR="00082420" w:rsidRPr="00C309AB" w:rsidRDefault="00082420" w:rsidP="0008242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D361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Sistema Integral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 Administración del Estudiante</w:t>
                      </w:r>
                    </w:p>
                    <w:p w:rsidR="00082420" w:rsidRDefault="00082420" w:rsidP="0008242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="007576B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Resultados de 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valuación</w:t>
                      </w:r>
                    </w:p>
                    <w:p w:rsidR="00082420" w:rsidRDefault="00082420" w:rsidP="0008242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082420" w:rsidRDefault="00082420" w:rsidP="0008242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Puntaje</w:t>
                      </w:r>
                      <w:r w:rsidRPr="0008242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final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de </w:t>
                      </w:r>
                      <w:r w:rsidRPr="0008242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tareas: </w:t>
                      </w:r>
                      <w:r w:rsidR="00D2327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90</w:t>
                      </w:r>
                    </w:p>
                    <w:p w:rsidR="00082420" w:rsidRPr="00082420" w:rsidRDefault="00082420" w:rsidP="0008242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Puntaje</w:t>
                      </w:r>
                      <w:r w:rsidRPr="0008242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final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de </w:t>
                      </w:r>
                      <w:r w:rsidRPr="0008242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ividades: </w:t>
                      </w:r>
                      <w:r w:rsidRPr="002625F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95.00</w:t>
                      </w:r>
                    </w:p>
                    <w:p w:rsidR="00082420" w:rsidRPr="00C61824" w:rsidRDefault="00082420" w:rsidP="0008242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Puntaje</w:t>
                      </w:r>
                      <w:r w:rsidRPr="0008242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final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de exámenes: </w:t>
                      </w:r>
                      <w:r w:rsidRPr="00C61824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95.00</w:t>
                      </w:r>
                    </w:p>
                    <w:p w:rsidR="00082420" w:rsidRPr="00C61824" w:rsidRDefault="00082420" w:rsidP="0008242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08242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Calificación final: </w:t>
                      </w:r>
                      <w:r w:rsidR="00A236F4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93.34</w:t>
                      </w:r>
                    </w:p>
                    <w:p w:rsidR="00082420" w:rsidRPr="00C61824" w:rsidRDefault="00E804B8" w:rsidP="0008242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Asistencias a clase: </w:t>
                      </w:r>
                      <w:r w:rsidRPr="00C61824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31</w:t>
                      </w:r>
                      <w:r w:rsidR="00EF2185" w:rsidRPr="00C61824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.7</w:t>
                      </w:r>
                    </w:p>
                    <w:p w:rsidR="00082420" w:rsidRPr="00C61824" w:rsidRDefault="006D195A" w:rsidP="0008242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Porcentaje de asistencia</w:t>
                      </w:r>
                      <w:r w:rsidR="00FC5A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 clase: </w:t>
                      </w:r>
                      <w:r w:rsidR="00FC5AF9" w:rsidRPr="00C61824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93.23</w:t>
                      </w:r>
                      <w:r w:rsidR="00C61824" w:rsidRPr="00C618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%</w:t>
                      </w:r>
                    </w:p>
                    <w:p w:rsidR="00082420" w:rsidRPr="00082420" w:rsidRDefault="00082420" w:rsidP="0008242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8242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Derecho a aprobar</w:t>
                      </w:r>
                      <w:r w:rsidR="002625F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r w:rsidR="002625FF" w:rsidRPr="00C61824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Si</w:t>
                      </w:r>
                    </w:p>
                    <w:p w:rsidR="00082420" w:rsidRPr="00082420" w:rsidRDefault="00C61824" w:rsidP="0008242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Calificación: </w:t>
                      </w:r>
                      <w:r w:rsidRPr="00C61824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Aprobatoria</w:t>
                      </w:r>
                    </w:p>
                    <w:p w:rsidR="00C61824" w:rsidRDefault="00C61824" w:rsidP="0008242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Pr="00082420" w:rsidRDefault="00082420" w:rsidP="0008242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8242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Situación: </w:t>
                      </w:r>
                      <w:r w:rsidRPr="008711E8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Aprobado</w:t>
                      </w:r>
                    </w:p>
                    <w:p w:rsidR="00082420" w:rsidRDefault="00082420" w:rsidP="0008242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82420" w:rsidRDefault="00082420" w:rsidP="00082420">
                      <w:pPr>
                        <w:shd w:val="clear" w:color="auto" w:fill="000000" w:themeFill="text1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Presiona Entrar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534B71" w14:textId="77777777" w:rsidR="005B1372" w:rsidRPr="005B1372" w:rsidRDefault="005B1372" w:rsidP="00230376">
      <w:pPr>
        <w:spacing w:after="0"/>
      </w:pPr>
    </w:p>
    <w:sectPr w:rsidR="005B1372" w:rsidRPr="005B1372" w:rsidSect="00175FA1">
      <w:footerReference w:type="default" r:id="rId7"/>
      <w:pgSz w:w="12240" w:h="15840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2048E" w14:textId="77777777" w:rsidR="007F5D98" w:rsidRDefault="007F5D98" w:rsidP="00175FA1">
      <w:pPr>
        <w:spacing w:after="0" w:line="240" w:lineRule="auto"/>
      </w:pPr>
      <w:r>
        <w:separator/>
      </w:r>
    </w:p>
  </w:endnote>
  <w:endnote w:type="continuationSeparator" w:id="0">
    <w:p w14:paraId="1BA78BA2" w14:textId="77777777" w:rsidR="007F5D98" w:rsidRDefault="007F5D98" w:rsidP="00175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9410590"/>
      <w:docPartObj>
        <w:docPartGallery w:val="Page Numbers (Bottom of Page)"/>
        <w:docPartUnique/>
      </w:docPartObj>
    </w:sdtPr>
    <w:sdtContent>
      <w:p w14:paraId="1264B782" w14:textId="77777777" w:rsidR="00082420" w:rsidRDefault="00082420">
        <w:pPr>
          <w:pStyle w:val="Piedepgina"/>
          <w:jc w:val="center"/>
        </w:pPr>
        <w:r>
          <w:rPr>
            <w:noProof/>
            <w:lang w:eastAsia="es-MX"/>
          </w:rPr>
          <mc:AlternateContent>
            <mc:Choice Requires="wps">
              <w:drawing>
                <wp:inline distT="0" distB="0" distL="0" distR="0" wp14:anchorId="65CD118F" wp14:editId="07277B16">
                  <wp:extent cx="5467350" cy="45085"/>
                  <wp:effectExtent l="9525" t="9525" r="0" b="2540"/>
                  <wp:docPr id="12" name="Decisión 1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7C49A6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1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pxtwIAAHc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bgZpxtwIAAHc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CE0A49C" w14:textId="77777777" w:rsidR="00082420" w:rsidRDefault="00082420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737F5A" w:rsidRPr="00737F5A">
          <w:rPr>
            <w:noProof/>
            <w:lang w:val="es-ES"/>
          </w:rPr>
          <w:t>2</w:t>
        </w:r>
        <w:r>
          <w:fldChar w:fldCharType="end"/>
        </w:r>
      </w:p>
    </w:sdtContent>
  </w:sdt>
  <w:p w14:paraId="1117B8DC" w14:textId="77777777" w:rsidR="00082420" w:rsidRDefault="000824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BA1A1" w14:textId="77777777" w:rsidR="007F5D98" w:rsidRDefault="007F5D98" w:rsidP="00175FA1">
      <w:pPr>
        <w:spacing w:after="0" w:line="240" w:lineRule="auto"/>
      </w:pPr>
      <w:r>
        <w:separator/>
      </w:r>
    </w:p>
  </w:footnote>
  <w:footnote w:type="continuationSeparator" w:id="0">
    <w:p w14:paraId="07A841D3" w14:textId="77777777" w:rsidR="007F5D98" w:rsidRDefault="007F5D98" w:rsidP="00175F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72"/>
    <w:rsid w:val="0001048E"/>
    <w:rsid w:val="00014CCA"/>
    <w:rsid w:val="000242EC"/>
    <w:rsid w:val="0003033E"/>
    <w:rsid w:val="00036DDB"/>
    <w:rsid w:val="0004212B"/>
    <w:rsid w:val="00042729"/>
    <w:rsid w:val="00052A9F"/>
    <w:rsid w:val="00053A42"/>
    <w:rsid w:val="00062C56"/>
    <w:rsid w:val="00070764"/>
    <w:rsid w:val="000709A3"/>
    <w:rsid w:val="00082420"/>
    <w:rsid w:val="000933AB"/>
    <w:rsid w:val="000978E6"/>
    <w:rsid w:val="000C1FE4"/>
    <w:rsid w:val="000C6C5D"/>
    <w:rsid w:val="000D165D"/>
    <w:rsid w:val="000D300A"/>
    <w:rsid w:val="000E369D"/>
    <w:rsid w:val="001117E0"/>
    <w:rsid w:val="00116298"/>
    <w:rsid w:val="00120187"/>
    <w:rsid w:val="001265B1"/>
    <w:rsid w:val="001349B6"/>
    <w:rsid w:val="00141DC4"/>
    <w:rsid w:val="00150C05"/>
    <w:rsid w:val="001533C8"/>
    <w:rsid w:val="0016632B"/>
    <w:rsid w:val="001668AF"/>
    <w:rsid w:val="00171E2A"/>
    <w:rsid w:val="00175FA1"/>
    <w:rsid w:val="00177ABD"/>
    <w:rsid w:val="00185193"/>
    <w:rsid w:val="001862E5"/>
    <w:rsid w:val="00186978"/>
    <w:rsid w:val="00186DE0"/>
    <w:rsid w:val="001977B3"/>
    <w:rsid w:val="001A61E8"/>
    <w:rsid w:val="001B2210"/>
    <w:rsid w:val="001B2943"/>
    <w:rsid w:val="001E0BC4"/>
    <w:rsid w:val="00204D9F"/>
    <w:rsid w:val="00210D94"/>
    <w:rsid w:val="00217551"/>
    <w:rsid w:val="002179D3"/>
    <w:rsid w:val="00224750"/>
    <w:rsid w:val="00226AD1"/>
    <w:rsid w:val="00230376"/>
    <w:rsid w:val="00231907"/>
    <w:rsid w:val="002522E2"/>
    <w:rsid w:val="002625FF"/>
    <w:rsid w:val="00262A50"/>
    <w:rsid w:val="00263666"/>
    <w:rsid w:val="00271DCE"/>
    <w:rsid w:val="00277E6B"/>
    <w:rsid w:val="002A29AB"/>
    <w:rsid w:val="002B3E3A"/>
    <w:rsid w:val="002D07F2"/>
    <w:rsid w:val="002D1ACC"/>
    <w:rsid w:val="002F1672"/>
    <w:rsid w:val="0030422F"/>
    <w:rsid w:val="00306A1E"/>
    <w:rsid w:val="00314806"/>
    <w:rsid w:val="00315384"/>
    <w:rsid w:val="00322168"/>
    <w:rsid w:val="00345808"/>
    <w:rsid w:val="003624F4"/>
    <w:rsid w:val="00367ADC"/>
    <w:rsid w:val="003732BF"/>
    <w:rsid w:val="00376B52"/>
    <w:rsid w:val="00381D7D"/>
    <w:rsid w:val="0038706C"/>
    <w:rsid w:val="003925B7"/>
    <w:rsid w:val="003A156A"/>
    <w:rsid w:val="003B6123"/>
    <w:rsid w:val="003D36A1"/>
    <w:rsid w:val="003D4D18"/>
    <w:rsid w:val="003F6C0D"/>
    <w:rsid w:val="00410BF3"/>
    <w:rsid w:val="00431E9C"/>
    <w:rsid w:val="00434D5C"/>
    <w:rsid w:val="00441AA8"/>
    <w:rsid w:val="00443717"/>
    <w:rsid w:val="0044418A"/>
    <w:rsid w:val="00445A60"/>
    <w:rsid w:val="0045146B"/>
    <w:rsid w:val="00453AF3"/>
    <w:rsid w:val="00453DF6"/>
    <w:rsid w:val="00456441"/>
    <w:rsid w:val="00460DE6"/>
    <w:rsid w:val="00494CCF"/>
    <w:rsid w:val="004A468A"/>
    <w:rsid w:val="004B5C06"/>
    <w:rsid w:val="004C2C23"/>
    <w:rsid w:val="004C3005"/>
    <w:rsid w:val="004D035B"/>
    <w:rsid w:val="004F614B"/>
    <w:rsid w:val="00505DBB"/>
    <w:rsid w:val="00534046"/>
    <w:rsid w:val="00540F16"/>
    <w:rsid w:val="005476B3"/>
    <w:rsid w:val="005511C2"/>
    <w:rsid w:val="005669F8"/>
    <w:rsid w:val="005951AE"/>
    <w:rsid w:val="005A50A9"/>
    <w:rsid w:val="005A7A0B"/>
    <w:rsid w:val="005A7D6B"/>
    <w:rsid w:val="005B1372"/>
    <w:rsid w:val="005C283E"/>
    <w:rsid w:val="005C5211"/>
    <w:rsid w:val="005C7FC7"/>
    <w:rsid w:val="005D0110"/>
    <w:rsid w:val="005D2F1B"/>
    <w:rsid w:val="005D6C66"/>
    <w:rsid w:val="005D7B5B"/>
    <w:rsid w:val="005E79EE"/>
    <w:rsid w:val="005F6E2C"/>
    <w:rsid w:val="00614A05"/>
    <w:rsid w:val="00623926"/>
    <w:rsid w:val="0063051A"/>
    <w:rsid w:val="0063098D"/>
    <w:rsid w:val="00633F44"/>
    <w:rsid w:val="00637507"/>
    <w:rsid w:val="006401EB"/>
    <w:rsid w:val="00662F7E"/>
    <w:rsid w:val="0067238C"/>
    <w:rsid w:val="006805F2"/>
    <w:rsid w:val="006819AF"/>
    <w:rsid w:val="00684AFC"/>
    <w:rsid w:val="006B38EA"/>
    <w:rsid w:val="006B5F46"/>
    <w:rsid w:val="006D1893"/>
    <w:rsid w:val="006D195A"/>
    <w:rsid w:val="006D4FBC"/>
    <w:rsid w:val="006E0394"/>
    <w:rsid w:val="007149D0"/>
    <w:rsid w:val="00715F2F"/>
    <w:rsid w:val="00716DBB"/>
    <w:rsid w:val="00737F5A"/>
    <w:rsid w:val="00741850"/>
    <w:rsid w:val="007576B5"/>
    <w:rsid w:val="0076362C"/>
    <w:rsid w:val="007639E6"/>
    <w:rsid w:val="0076437C"/>
    <w:rsid w:val="00774E65"/>
    <w:rsid w:val="007825C1"/>
    <w:rsid w:val="00783101"/>
    <w:rsid w:val="007867BB"/>
    <w:rsid w:val="007A1B6F"/>
    <w:rsid w:val="007B2EE7"/>
    <w:rsid w:val="007B4418"/>
    <w:rsid w:val="007C55A4"/>
    <w:rsid w:val="007C6646"/>
    <w:rsid w:val="007D3126"/>
    <w:rsid w:val="007D7600"/>
    <w:rsid w:val="007E0A1B"/>
    <w:rsid w:val="007F413E"/>
    <w:rsid w:val="007F48D4"/>
    <w:rsid w:val="007F5D98"/>
    <w:rsid w:val="0080542C"/>
    <w:rsid w:val="00817E6D"/>
    <w:rsid w:val="008258D8"/>
    <w:rsid w:val="008358B0"/>
    <w:rsid w:val="00836219"/>
    <w:rsid w:val="00846783"/>
    <w:rsid w:val="00846D12"/>
    <w:rsid w:val="00854774"/>
    <w:rsid w:val="00856C87"/>
    <w:rsid w:val="0086123A"/>
    <w:rsid w:val="00861B45"/>
    <w:rsid w:val="008711E8"/>
    <w:rsid w:val="0087627F"/>
    <w:rsid w:val="008B6210"/>
    <w:rsid w:val="008C3D4A"/>
    <w:rsid w:val="008D1C58"/>
    <w:rsid w:val="008E0AF0"/>
    <w:rsid w:val="008F3377"/>
    <w:rsid w:val="008F7BED"/>
    <w:rsid w:val="00905229"/>
    <w:rsid w:val="009056DE"/>
    <w:rsid w:val="00921DE6"/>
    <w:rsid w:val="00945B7C"/>
    <w:rsid w:val="00946BCE"/>
    <w:rsid w:val="009638AE"/>
    <w:rsid w:val="00981D03"/>
    <w:rsid w:val="0099295D"/>
    <w:rsid w:val="0099659F"/>
    <w:rsid w:val="009B79C3"/>
    <w:rsid w:val="009D5A30"/>
    <w:rsid w:val="009E7096"/>
    <w:rsid w:val="00A11FDB"/>
    <w:rsid w:val="00A1360A"/>
    <w:rsid w:val="00A15452"/>
    <w:rsid w:val="00A1799E"/>
    <w:rsid w:val="00A236F4"/>
    <w:rsid w:val="00A63263"/>
    <w:rsid w:val="00A75333"/>
    <w:rsid w:val="00A86BD7"/>
    <w:rsid w:val="00A97C21"/>
    <w:rsid w:val="00AC59ED"/>
    <w:rsid w:val="00AE03B1"/>
    <w:rsid w:val="00AE1E1B"/>
    <w:rsid w:val="00AF3C07"/>
    <w:rsid w:val="00B01C02"/>
    <w:rsid w:val="00B04DFB"/>
    <w:rsid w:val="00B20192"/>
    <w:rsid w:val="00B2226A"/>
    <w:rsid w:val="00B41A96"/>
    <w:rsid w:val="00B57352"/>
    <w:rsid w:val="00B57D45"/>
    <w:rsid w:val="00B61021"/>
    <w:rsid w:val="00B61C83"/>
    <w:rsid w:val="00B63DA7"/>
    <w:rsid w:val="00B77488"/>
    <w:rsid w:val="00B80C1F"/>
    <w:rsid w:val="00B94DB4"/>
    <w:rsid w:val="00B97C41"/>
    <w:rsid w:val="00BA10CD"/>
    <w:rsid w:val="00BA68B7"/>
    <w:rsid w:val="00BB1DDB"/>
    <w:rsid w:val="00BB45C3"/>
    <w:rsid w:val="00BC0AB8"/>
    <w:rsid w:val="00BE4472"/>
    <w:rsid w:val="00BE4BF5"/>
    <w:rsid w:val="00BF3774"/>
    <w:rsid w:val="00BF74A3"/>
    <w:rsid w:val="00C07324"/>
    <w:rsid w:val="00C173B9"/>
    <w:rsid w:val="00C26198"/>
    <w:rsid w:val="00C30B49"/>
    <w:rsid w:val="00C4583A"/>
    <w:rsid w:val="00C45F7C"/>
    <w:rsid w:val="00C52987"/>
    <w:rsid w:val="00C61824"/>
    <w:rsid w:val="00C619DF"/>
    <w:rsid w:val="00C846C6"/>
    <w:rsid w:val="00CA1252"/>
    <w:rsid w:val="00CB77DE"/>
    <w:rsid w:val="00CC11E0"/>
    <w:rsid w:val="00CC1A9E"/>
    <w:rsid w:val="00CC2BA0"/>
    <w:rsid w:val="00CC6462"/>
    <w:rsid w:val="00CD3868"/>
    <w:rsid w:val="00CE6013"/>
    <w:rsid w:val="00CF2956"/>
    <w:rsid w:val="00CF2DD6"/>
    <w:rsid w:val="00CF518F"/>
    <w:rsid w:val="00D05EAB"/>
    <w:rsid w:val="00D16752"/>
    <w:rsid w:val="00D23279"/>
    <w:rsid w:val="00D3453C"/>
    <w:rsid w:val="00D621C7"/>
    <w:rsid w:val="00D634EE"/>
    <w:rsid w:val="00D64075"/>
    <w:rsid w:val="00D66D8F"/>
    <w:rsid w:val="00D732A1"/>
    <w:rsid w:val="00D85C3F"/>
    <w:rsid w:val="00DB2D2E"/>
    <w:rsid w:val="00DD2B88"/>
    <w:rsid w:val="00DD7BAA"/>
    <w:rsid w:val="00E2172D"/>
    <w:rsid w:val="00E37C07"/>
    <w:rsid w:val="00E54715"/>
    <w:rsid w:val="00E557E6"/>
    <w:rsid w:val="00E61CB0"/>
    <w:rsid w:val="00E72C58"/>
    <w:rsid w:val="00E804B8"/>
    <w:rsid w:val="00E85602"/>
    <w:rsid w:val="00E9147A"/>
    <w:rsid w:val="00E9546E"/>
    <w:rsid w:val="00EC3478"/>
    <w:rsid w:val="00ED0979"/>
    <w:rsid w:val="00EE01AB"/>
    <w:rsid w:val="00EF0BB7"/>
    <w:rsid w:val="00EF2185"/>
    <w:rsid w:val="00EF3D59"/>
    <w:rsid w:val="00EF4627"/>
    <w:rsid w:val="00EF4E85"/>
    <w:rsid w:val="00EF7B03"/>
    <w:rsid w:val="00F04834"/>
    <w:rsid w:val="00F13A2B"/>
    <w:rsid w:val="00F20D2F"/>
    <w:rsid w:val="00F268FD"/>
    <w:rsid w:val="00F30A11"/>
    <w:rsid w:val="00F36562"/>
    <w:rsid w:val="00F47C2C"/>
    <w:rsid w:val="00F51ACD"/>
    <w:rsid w:val="00F52B45"/>
    <w:rsid w:val="00F53766"/>
    <w:rsid w:val="00F63DEE"/>
    <w:rsid w:val="00F80FE5"/>
    <w:rsid w:val="00F861D1"/>
    <w:rsid w:val="00F87231"/>
    <w:rsid w:val="00F9443F"/>
    <w:rsid w:val="00FA0F1A"/>
    <w:rsid w:val="00FA3AE0"/>
    <w:rsid w:val="00FB41D0"/>
    <w:rsid w:val="00FC5AF9"/>
    <w:rsid w:val="00FD2049"/>
    <w:rsid w:val="00FD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17D17"/>
  <w15:chartTrackingRefBased/>
  <w15:docId w15:val="{E682BD8D-0E36-439B-BF64-E6E9C576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A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07F2"/>
    <w:pPr>
      <w:keepNext/>
      <w:keepLines/>
      <w:spacing w:before="240" w:after="0"/>
      <w:outlineLvl w:val="0"/>
    </w:pPr>
    <w:rPr>
      <w:rFonts w:ascii="Tw Cen MT" w:eastAsiaTheme="majorEastAsia" w:hAnsi="Tw Cen MT" w:cstheme="majorBidi"/>
      <w:color w:val="00B0F0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0BB7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00B0F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B7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B0F0"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5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FA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75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FA1"/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2D07F2"/>
    <w:rPr>
      <w:rFonts w:ascii="Tw Cen MT" w:eastAsiaTheme="majorEastAsia" w:hAnsi="Tw Cen MT" w:cstheme="majorBidi"/>
      <w:color w:val="00B0F0"/>
      <w:sz w:val="48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175FA1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BF3774"/>
    <w:pPr>
      <w:outlineLvl w:val="9"/>
    </w:pPr>
    <w:rPr>
      <w:rFonts w:asciiTheme="majorHAnsi" w:hAnsiTheme="majorHAnsi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F37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F3774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D30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3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F0BB7"/>
    <w:rPr>
      <w:rFonts w:asciiTheme="majorHAnsi" w:eastAsiaTheme="majorEastAsia" w:hAnsiTheme="majorHAnsi" w:cstheme="majorBidi"/>
      <w:color w:val="00B0F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F0BB7"/>
    <w:rPr>
      <w:rFonts w:asciiTheme="majorHAnsi" w:eastAsiaTheme="majorEastAsia" w:hAnsiTheme="majorHAnsi" w:cstheme="majorBidi"/>
      <w:color w:val="00B0F0"/>
      <w:sz w:val="32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B3E3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B3E3A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306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Programaci%7bon%20Orientada%20A%20Objetos,%20Luis%20Mu&#241;o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90A0ADCCD945A3921AF38D408E4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6C916-E342-43DA-9B25-4B7EB6187D3E}"/>
      </w:docPartPr>
      <w:docPartBody>
        <w:p w:rsidR="004111F3" w:rsidRDefault="009B5476">
          <w:pPr>
            <w:pStyle w:val="4C90A0ADCCD945A3921AF38D408E473B"/>
          </w:pPr>
          <w:r w:rsidRPr="00272526">
            <w:rPr>
              <w:rStyle w:val="Textodelmarcadordeposicin"/>
            </w:rPr>
            <w:t>[Título]</w:t>
          </w:r>
        </w:p>
      </w:docPartBody>
    </w:docPart>
    <w:docPart>
      <w:docPartPr>
        <w:name w:val="5A37A4A2107A4FB4BD3AC76C09DDD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A86EA-2AB7-45CA-A389-495BCB670196}"/>
      </w:docPartPr>
      <w:docPartBody>
        <w:p w:rsidR="004111F3" w:rsidRDefault="009B5476">
          <w:pPr>
            <w:pStyle w:val="5A37A4A2107A4FB4BD3AC76C09DDD98E"/>
          </w:pPr>
          <w:r w:rsidRPr="00272526">
            <w:rPr>
              <w:rStyle w:val="Textodelmarcadordeposicin"/>
            </w:rPr>
            <w:t>[Compañía]</w:t>
          </w:r>
        </w:p>
      </w:docPartBody>
    </w:docPart>
    <w:docPart>
      <w:docPartPr>
        <w:name w:val="34F218C5406849B8AC26E54972E87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B01F6-0DB0-428F-99D0-DB333E0894A1}"/>
      </w:docPartPr>
      <w:docPartBody>
        <w:p w:rsidR="004111F3" w:rsidRDefault="009B5476">
          <w:pPr>
            <w:pStyle w:val="34F218C5406849B8AC26E54972E870A6"/>
          </w:pPr>
          <w:r w:rsidRPr="00272526">
            <w:rPr>
              <w:rStyle w:val="Textodelmarcadordeposicin"/>
            </w:rPr>
            <w:t>[Administrador]</w:t>
          </w:r>
        </w:p>
      </w:docPartBody>
    </w:docPart>
    <w:docPart>
      <w:docPartPr>
        <w:name w:val="41A986ED9013482EA58E72968552D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1A5C-CEA8-4305-9867-F1F8E403ABE5}"/>
      </w:docPartPr>
      <w:docPartBody>
        <w:p w:rsidR="004111F3" w:rsidRDefault="009B5476">
          <w:pPr>
            <w:pStyle w:val="41A986ED9013482EA58E72968552D250"/>
          </w:pPr>
          <w:r w:rsidRPr="00272526">
            <w:rPr>
              <w:rStyle w:val="Textodelmarcadordeposicin"/>
            </w:rPr>
            <w:t>[Categoría]</w:t>
          </w:r>
        </w:p>
      </w:docPartBody>
    </w:docPart>
    <w:docPart>
      <w:docPartPr>
        <w:name w:val="04CD22885B8E4224B6178AF64C083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E3094-ED2B-4271-9761-3876E4827654}"/>
      </w:docPartPr>
      <w:docPartBody>
        <w:p w:rsidR="004111F3" w:rsidRDefault="009B5476">
          <w:pPr>
            <w:pStyle w:val="04CD22885B8E4224B6178AF64C083FE2"/>
          </w:pPr>
          <w:r w:rsidRPr="00272526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76"/>
    <w:rsid w:val="000606A7"/>
    <w:rsid w:val="001B3703"/>
    <w:rsid w:val="003D38DC"/>
    <w:rsid w:val="004111F3"/>
    <w:rsid w:val="004C293B"/>
    <w:rsid w:val="0077778D"/>
    <w:rsid w:val="00845A77"/>
    <w:rsid w:val="00895317"/>
    <w:rsid w:val="008C7CAF"/>
    <w:rsid w:val="009B5476"/>
    <w:rsid w:val="00AC2118"/>
    <w:rsid w:val="00C2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C90A0ADCCD945A3921AF38D408E473B">
    <w:name w:val="4C90A0ADCCD945A3921AF38D408E473B"/>
  </w:style>
  <w:style w:type="paragraph" w:customStyle="1" w:styleId="5A37A4A2107A4FB4BD3AC76C09DDD98E">
    <w:name w:val="5A37A4A2107A4FB4BD3AC76C09DDD98E"/>
  </w:style>
  <w:style w:type="paragraph" w:customStyle="1" w:styleId="34F218C5406849B8AC26E54972E870A6">
    <w:name w:val="34F218C5406849B8AC26E54972E870A6"/>
  </w:style>
  <w:style w:type="paragraph" w:customStyle="1" w:styleId="41A986ED9013482EA58E72968552D250">
    <w:name w:val="41A986ED9013482EA58E72968552D250"/>
  </w:style>
  <w:style w:type="paragraph" w:customStyle="1" w:styleId="04CD22885B8E4224B6178AF64C083FE2">
    <w:name w:val="04CD22885B8E4224B6178AF64C083F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CA5C8-A5C4-40F2-85A6-E3B6AE2A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Programaci{on Orientada A Objetos, Luis Muñoz.dotx</Template>
  <TotalTime>3</TotalTime>
  <Pages>1</Pages>
  <Words>1386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1: En Equipo Análisis del Proyecto - Interfaces de Usuario</vt:lpstr>
    </vt:vector>
  </TitlesOfParts>
  <Manager>Profesor Luis Alberto Muñoz Gómez</Manager>
  <Company>Programación Orientada A Objetos</Company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1: En Equipo Análisis del Proyecto - Interfaces de Usuario</dc:title>
  <dc:subject/>
  <dc:creator>OchoTres</dc:creator>
  <cp:keywords>2022B</cp:keywords>
  <dc:description/>
  <cp:lastModifiedBy>Sergio Reyes</cp:lastModifiedBy>
  <cp:revision>7</cp:revision>
  <cp:lastPrinted>2022-09-01T01:23:00Z</cp:lastPrinted>
  <dcterms:created xsi:type="dcterms:W3CDTF">2022-09-01T00:43:00Z</dcterms:created>
  <dcterms:modified xsi:type="dcterms:W3CDTF">2022-09-01T01:25:00Z</dcterms:modified>
  <cp:category>D01</cp:category>
</cp:coreProperties>
</file>